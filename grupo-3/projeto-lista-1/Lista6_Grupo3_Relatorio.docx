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C0E22" w:rsidRDefault="003C0E22">
      <w:pPr>
        <w:pStyle w:val="normal0"/>
        <w:contextualSpacing w:val="0"/>
        <w:jc w:val="center"/>
      </w:pPr>
      <w:r>
        <w:rPr>
          <w:sz w:val="28"/>
          <w:szCs w:val="28"/>
        </w:rPr>
        <w:t>UNIVERSIDADE FEDERAL DO RIO DE JANEIRO</w: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01.png" o:spid="_x0000_s1026" type="#_x0000_t75" style="position:absolute;left:0;text-align:left;margin-left:-36pt;margin-top:0;width:71.05pt;height:75.85pt;z-index:251658240;visibility:visible;mso-wrap-distance-left:0;mso-wrap-distance-right:0;mso-position-horizontal-relative:margin;mso-position-vertical-relative:text" o:allowincell="f">
            <v:imagedata r:id="rId5" o:title=""/>
            <w10:wrap anchorx="margin"/>
          </v:shape>
        </w:pict>
      </w:r>
    </w:p>
    <w:p w:rsidR="003C0E22" w:rsidRDefault="003C0E22">
      <w:pPr>
        <w:pStyle w:val="normal0"/>
        <w:contextualSpacing w:val="0"/>
        <w:jc w:val="center"/>
      </w:pPr>
      <w:r>
        <w:rPr>
          <w:sz w:val="28"/>
          <w:szCs w:val="28"/>
        </w:rPr>
        <w:t>INSTITUTO DE MATEMÁTICA</w:t>
      </w:r>
    </w:p>
    <w:p w:rsidR="003C0E22" w:rsidRDefault="003C0E22">
      <w:pPr>
        <w:pStyle w:val="normal0"/>
        <w:contextualSpacing w:val="0"/>
        <w:jc w:val="center"/>
      </w:pPr>
      <w:r>
        <w:rPr>
          <w:sz w:val="28"/>
          <w:szCs w:val="28"/>
        </w:rPr>
        <w:t>PROGRAMA DE PÓS-GRADUAÇÃO EM INFORMÁTICA</w:t>
      </w:r>
    </w:p>
    <w:p w:rsidR="003C0E22" w:rsidRDefault="003C0E22">
      <w:pPr>
        <w:pStyle w:val="normal0"/>
        <w:contextualSpacing w:val="0"/>
        <w:jc w:val="center"/>
      </w:pPr>
      <w:r>
        <w:rPr>
          <w:sz w:val="28"/>
          <w:szCs w:val="28"/>
        </w:rPr>
        <w:t>MESTRADO EM INFORMÁTICA</w:t>
      </w:r>
    </w:p>
    <w:p w:rsidR="003C0E22" w:rsidRDefault="003C0E22">
      <w:pPr>
        <w:pStyle w:val="normal0"/>
        <w:contextualSpacing w:val="0"/>
      </w:pPr>
    </w:p>
    <w:p w:rsidR="003C0E22" w:rsidRDefault="003C0E22">
      <w:pPr>
        <w:pStyle w:val="normal0"/>
        <w:contextualSpacing w:val="0"/>
      </w:pPr>
    </w:p>
    <w:p w:rsidR="003C0E22" w:rsidRDefault="003C0E22">
      <w:pPr>
        <w:pStyle w:val="normal0"/>
        <w:contextualSpacing w:val="0"/>
      </w:pPr>
    </w:p>
    <w:p w:rsidR="003C0E22" w:rsidRDefault="003C0E22">
      <w:pPr>
        <w:pStyle w:val="normal0"/>
        <w:contextualSpacing w:val="0"/>
        <w:jc w:val="center"/>
      </w:pPr>
      <w:r>
        <w:t>DISCIPLINA:</w:t>
      </w:r>
      <w:r>
        <w:rPr>
          <w:b/>
          <w:sz w:val="32"/>
          <w:szCs w:val="32"/>
        </w:rPr>
        <w:t xml:space="preserve"> ANÁLISE DE RISCOS</w:t>
      </w:r>
    </w:p>
    <w:p w:rsidR="003C0E22" w:rsidRDefault="003C0E22">
      <w:pPr>
        <w:pStyle w:val="normal0"/>
        <w:contextualSpacing w:val="0"/>
        <w:jc w:val="center"/>
      </w:pPr>
    </w:p>
    <w:p w:rsidR="003C0E22" w:rsidRDefault="003C0E22">
      <w:pPr>
        <w:pStyle w:val="normal0"/>
        <w:contextualSpacing w:val="0"/>
        <w:jc w:val="center"/>
      </w:pPr>
      <w:r>
        <w:rPr>
          <w:b/>
          <w:sz w:val="32"/>
          <w:szCs w:val="32"/>
        </w:rPr>
        <w:t>PROF: ÉBER</w:t>
      </w:r>
    </w:p>
    <w:p w:rsidR="003C0E22" w:rsidRDefault="003C0E22">
      <w:pPr>
        <w:pStyle w:val="normal0"/>
        <w:contextualSpacing w:val="0"/>
        <w:jc w:val="center"/>
      </w:pPr>
    </w:p>
    <w:p w:rsidR="003C0E22" w:rsidRDefault="003C0E22">
      <w:pPr>
        <w:pStyle w:val="normal0"/>
        <w:contextualSpacing w:val="0"/>
      </w:pPr>
    </w:p>
    <w:p w:rsidR="003C0E22" w:rsidRDefault="003C0E22">
      <w:pPr>
        <w:pStyle w:val="normal0"/>
        <w:contextualSpacing w:val="0"/>
      </w:pPr>
    </w:p>
    <w:p w:rsidR="003C0E22" w:rsidRDefault="003C0E22" w:rsidP="000A3785">
      <w:pPr>
        <w:pStyle w:val="Default"/>
        <w:jc w:val="center"/>
      </w:pPr>
      <w:r>
        <w:rPr>
          <w:b/>
        </w:rPr>
        <w:t xml:space="preserve">LISTA 6 – RISCO DE CUSTO E </w:t>
      </w:r>
      <w:r w:rsidRPr="000A3785">
        <w:rPr>
          <w:b/>
        </w:rPr>
        <w:t>PRAZO</w:t>
      </w:r>
    </w:p>
    <w:p w:rsidR="003C0E22" w:rsidRDefault="003C0E22">
      <w:pPr>
        <w:pStyle w:val="normal0"/>
        <w:contextualSpacing w:val="0"/>
      </w:pPr>
    </w:p>
    <w:p w:rsidR="003C0E22" w:rsidRDefault="003C0E22">
      <w:pPr>
        <w:pStyle w:val="normal0"/>
        <w:contextualSpacing w:val="0"/>
        <w:jc w:val="center"/>
      </w:pPr>
    </w:p>
    <w:p w:rsidR="003C0E22" w:rsidRDefault="003C0E22">
      <w:pPr>
        <w:pStyle w:val="normal0"/>
        <w:contextualSpacing w:val="0"/>
        <w:jc w:val="center"/>
      </w:pPr>
    </w:p>
    <w:p w:rsidR="003C0E22" w:rsidRDefault="003C0E22">
      <w:pPr>
        <w:pStyle w:val="normal0"/>
        <w:contextualSpacing w:val="0"/>
        <w:jc w:val="center"/>
      </w:pPr>
    </w:p>
    <w:p w:rsidR="003C0E22" w:rsidRDefault="003C0E22">
      <w:pPr>
        <w:pStyle w:val="normal0"/>
        <w:contextualSpacing w:val="0"/>
        <w:jc w:val="center"/>
      </w:pPr>
    </w:p>
    <w:p w:rsidR="003C0E22" w:rsidRDefault="003C0E22">
      <w:pPr>
        <w:pStyle w:val="normal0"/>
        <w:contextualSpacing w:val="0"/>
        <w:jc w:val="center"/>
      </w:pPr>
    </w:p>
    <w:p w:rsidR="003C0E22" w:rsidRDefault="003C0E22">
      <w:pPr>
        <w:pStyle w:val="normal0"/>
        <w:contextualSpacing w:val="0"/>
        <w:jc w:val="center"/>
      </w:pPr>
      <w:r>
        <w:t>FELIPE RIBEIRO PIRES</w:t>
      </w:r>
    </w:p>
    <w:p w:rsidR="003C0E22" w:rsidRDefault="003C0E22">
      <w:pPr>
        <w:pStyle w:val="normal0"/>
        <w:contextualSpacing w:val="0"/>
        <w:jc w:val="center"/>
      </w:pPr>
      <w:r>
        <w:t>JANSEN CARDOSO</w:t>
      </w:r>
    </w:p>
    <w:p w:rsidR="003C0E22" w:rsidRDefault="003C0E22">
      <w:pPr>
        <w:pStyle w:val="normal0"/>
        <w:contextualSpacing w:val="0"/>
        <w:jc w:val="center"/>
      </w:pPr>
      <w:r>
        <w:t>LEONARDO MENDONÇA PIRES</w:t>
      </w:r>
    </w:p>
    <w:p w:rsidR="003C0E22" w:rsidRDefault="003C0E22">
      <w:pPr>
        <w:pStyle w:val="normal0"/>
        <w:contextualSpacing w:val="0"/>
        <w:jc w:val="center"/>
      </w:pPr>
      <w:r>
        <w:t>MARCOS ARAÚJO</w:t>
      </w:r>
    </w:p>
    <w:p w:rsidR="003C0E22" w:rsidRDefault="003C0E22">
      <w:pPr>
        <w:pStyle w:val="normal0"/>
        <w:contextualSpacing w:val="0"/>
        <w:jc w:val="center"/>
      </w:pPr>
    </w:p>
    <w:p w:rsidR="003C0E22" w:rsidRDefault="003C0E22">
      <w:pPr>
        <w:pStyle w:val="normal0"/>
        <w:contextualSpacing w:val="0"/>
        <w:jc w:val="center"/>
      </w:pPr>
    </w:p>
    <w:p w:rsidR="003C0E22" w:rsidRDefault="003C0E22">
      <w:pPr>
        <w:pStyle w:val="normal0"/>
        <w:contextualSpacing w:val="0"/>
        <w:jc w:val="center"/>
      </w:pPr>
    </w:p>
    <w:p w:rsidR="003C0E22" w:rsidRDefault="003C0E22">
      <w:pPr>
        <w:pStyle w:val="normal0"/>
        <w:contextualSpacing w:val="0"/>
        <w:jc w:val="center"/>
      </w:pPr>
    </w:p>
    <w:p w:rsidR="003C0E22" w:rsidRDefault="003C0E22">
      <w:pPr>
        <w:pStyle w:val="normal0"/>
        <w:contextualSpacing w:val="0"/>
        <w:jc w:val="center"/>
      </w:pPr>
      <w:r>
        <w:t>Rio de Janeiro</w:t>
      </w:r>
    </w:p>
    <w:p w:rsidR="003C0E22" w:rsidRDefault="003C0E22">
      <w:pPr>
        <w:pStyle w:val="normal0"/>
        <w:contextualSpacing w:val="0"/>
        <w:jc w:val="center"/>
      </w:pPr>
      <w:r>
        <w:t>2016</w:t>
      </w:r>
    </w:p>
    <w:p w:rsidR="003C0E22" w:rsidRDefault="003C0E22">
      <w:pPr>
        <w:pStyle w:val="normal0"/>
        <w:contextualSpacing w:val="0"/>
        <w:rPr>
          <w:b/>
          <w:sz w:val="28"/>
          <w:szCs w:val="28"/>
        </w:rPr>
      </w:pPr>
    </w:p>
    <w:p w:rsidR="003C0E22" w:rsidRDefault="003C0E22" w:rsidP="001A3313">
      <w:pPr>
        <w:pStyle w:val="Default"/>
        <w:numPr>
          <w:ilvl w:val="0"/>
          <w:numId w:val="11"/>
        </w:numPr>
        <w:rPr>
          <w:b/>
          <w:sz w:val="28"/>
          <w:szCs w:val="28"/>
          <w:u w:val="single"/>
        </w:rPr>
      </w:pPr>
      <w:r w:rsidRPr="0001357D">
        <w:rPr>
          <w:b/>
          <w:sz w:val="28"/>
          <w:szCs w:val="28"/>
          <w:u w:val="single"/>
        </w:rPr>
        <w:t>Questão a ser resolvida:</w:t>
      </w:r>
    </w:p>
    <w:p w:rsidR="003C0E22" w:rsidRDefault="003C0E22" w:rsidP="00521B90">
      <w:pPr>
        <w:autoSpaceDE w:val="0"/>
        <w:autoSpaceDN w:val="0"/>
        <w:adjustRightInd w:val="0"/>
        <w:contextualSpacing w:val="0"/>
        <w:jc w:val="both"/>
        <w:rPr>
          <w:rFonts w:ascii="Times New Roman" w:hAnsi="Times New Roman" w:cs="Times New Roman"/>
          <w:sz w:val="23"/>
          <w:szCs w:val="23"/>
          <w:lang w:bidi="hi-IN"/>
        </w:rPr>
      </w:pPr>
      <w:r w:rsidRPr="00B01B9E">
        <w:rPr>
          <w:rFonts w:ascii="Times New Roman" w:hAnsi="Times New Roman" w:cs="Times New Roman"/>
          <w:lang w:bidi="hi-IN"/>
        </w:rPr>
        <w:t xml:space="preserve"> </w:t>
      </w:r>
      <w:r w:rsidRPr="00B01B9E">
        <w:rPr>
          <w:rFonts w:ascii="Times New Roman" w:hAnsi="Times New Roman" w:cs="Times New Roman"/>
          <w:sz w:val="23"/>
          <w:szCs w:val="23"/>
          <w:lang w:bidi="hi-IN"/>
        </w:rPr>
        <w:t xml:space="preserve">Um novo prédio deve ser construído por um consorcio para um cliente. O projeto pode ser dividido em 7 seções como mostrado abaixo. O cliente deseja ver o resultado da análise de risco do prazo e do custo e da interdependência entre prazo e custo da obra. </w:t>
      </w:r>
    </w:p>
    <w:p w:rsidR="003C0E22" w:rsidRPr="00B01B9E" w:rsidRDefault="003C0E22" w:rsidP="00521B90">
      <w:pPr>
        <w:autoSpaceDE w:val="0"/>
        <w:autoSpaceDN w:val="0"/>
        <w:adjustRightInd w:val="0"/>
        <w:contextualSpacing w:val="0"/>
        <w:jc w:val="both"/>
        <w:rPr>
          <w:rFonts w:ascii="Times New Roman" w:hAnsi="Times New Roman" w:cs="Times New Roman"/>
          <w:sz w:val="23"/>
          <w:szCs w:val="23"/>
          <w:lang w:bidi="hi-IN"/>
        </w:rPr>
      </w:pPr>
    </w:p>
    <w:p w:rsidR="003C0E22" w:rsidRPr="00521B90" w:rsidRDefault="003C0E22" w:rsidP="00521B90">
      <w:pPr>
        <w:autoSpaceDE w:val="0"/>
        <w:autoSpaceDN w:val="0"/>
        <w:adjustRightInd w:val="0"/>
        <w:contextualSpacing w:val="0"/>
        <w:jc w:val="both"/>
        <w:rPr>
          <w:rFonts w:ascii="Times New Roman" w:hAnsi="Times New Roman" w:cs="Times New Roman"/>
          <w:b/>
          <w:bCs/>
          <w:sz w:val="23"/>
          <w:szCs w:val="23"/>
          <w:lang w:bidi="hi-IN"/>
        </w:rPr>
      </w:pPr>
      <w:r w:rsidRPr="00521B90">
        <w:rPr>
          <w:rFonts w:ascii="Times New Roman" w:hAnsi="Times New Roman" w:cs="Times New Roman"/>
          <w:b/>
          <w:bCs/>
          <w:sz w:val="23"/>
          <w:szCs w:val="23"/>
          <w:lang w:bidi="hi-IN"/>
        </w:rPr>
        <w:t xml:space="preserve">Seção 1 – Projeto </w:t>
      </w:r>
    </w:p>
    <w:p w:rsidR="003C0E22" w:rsidRDefault="003C0E22" w:rsidP="00521B90">
      <w:pPr>
        <w:autoSpaceDE w:val="0"/>
        <w:autoSpaceDN w:val="0"/>
        <w:adjustRightInd w:val="0"/>
        <w:contextualSpacing w:val="0"/>
        <w:jc w:val="both"/>
        <w:rPr>
          <w:rFonts w:ascii="Times New Roman" w:hAnsi="Times New Roman" w:cs="Times New Roman"/>
          <w:sz w:val="23"/>
          <w:szCs w:val="23"/>
          <w:lang w:bidi="hi-IN"/>
        </w:rPr>
      </w:pPr>
      <w:r w:rsidRPr="00B01B9E">
        <w:rPr>
          <w:rFonts w:ascii="Times New Roman" w:hAnsi="Times New Roman" w:cs="Times New Roman"/>
          <w:sz w:val="23"/>
          <w:szCs w:val="23"/>
          <w:lang w:bidi="hi-IN"/>
        </w:rPr>
        <w:t xml:space="preserve">O projeto detalhado demora (14,16,21) semanas, porém o arquiteto imagina que existe uma chance de 20% do cliente exigir alterações no projeto que implicam num prazo adicional de (3,4,6) semanas. O grupo de arquitetura cobra 160.000 fixo, mas requer um adicional de 12.000 por semana para qualquer tipo de retrabalho. </w:t>
      </w:r>
    </w:p>
    <w:p w:rsidR="003C0E22" w:rsidRPr="00B01B9E" w:rsidRDefault="003C0E22" w:rsidP="00521B90">
      <w:pPr>
        <w:autoSpaceDE w:val="0"/>
        <w:autoSpaceDN w:val="0"/>
        <w:adjustRightInd w:val="0"/>
        <w:contextualSpacing w:val="0"/>
        <w:jc w:val="both"/>
        <w:rPr>
          <w:rFonts w:ascii="Times New Roman" w:hAnsi="Times New Roman" w:cs="Times New Roman"/>
          <w:sz w:val="23"/>
          <w:szCs w:val="23"/>
          <w:lang w:bidi="hi-IN"/>
        </w:rPr>
      </w:pPr>
    </w:p>
    <w:p w:rsidR="003C0E22" w:rsidRPr="00521B90" w:rsidRDefault="003C0E22" w:rsidP="00521B90">
      <w:pPr>
        <w:autoSpaceDE w:val="0"/>
        <w:autoSpaceDN w:val="0"/>
        <w:adjustRightInd w:val="0"/>
        <w:contextualSpacing w:val="0"/>
        <w:jc w:val="both"/>
        <w:rPr>
          <w:rFonts w:ascii="Times New Roman" w:hAnsi="Times New Roman" w:cs="Times New Roman"/>
          <w:b/>
          <w:bCs/>
          <w:sz w:val="23"/>
          <w:szCs w:val="23"/>
          <w:lang w:bidi="hi-IN"/>
        </w:rPr>
      </w:pPr>
      <w:r w:rsidRPr="00521B90">
        <w:rPr>
          <w:rFonts w:ascii="Times New Roman" w:hAnsi="Times New Roman" w:cs="Times New Roman"/>
          <w:b/>
          <w:bCs/>
          <w:sz w:val="23"/>
          <w:szCs w:val="23"/>
          <w:lang w:bidi="hi-IN"/>
        </w:rPr>
        <w:t xml:space="preserve">Seção 2 – Terraplanagem </w:t>
      </w:r>
    </w:p>
    <w:p w:rsidR="003C0E22" w:rsidRPr="00B01B9E" w:rsidRDefault="003C0E22" w:rsidP="00521B90">
      <w:pPr>
        <w:autoSpaceDE w:val="0"/>
        <w:autoSpaceDN w:val="0"/>
        <w:adjustRightInd w:val="0"/>
        <w:contextualSpacing w:val="0"/>
        <w:jc w:val="both"/>
        <w:rPr>
          <w:rFonts w:ascii="Times New Roman" w:hAnsi="Times New Roman" w:cs="Times New Roman"/>
          <w:sz w:val="23"/>
          <w:szCs w:val="23"/>
          <w:lang w:bidi="hi-IN"/>
        </w:rPr>
      </w:pPr>
      <w:r w:rsidRPr="00B01B9E">
        <w:rPr>
          <w:rFonts w:ascii="Times New Roman" w:hAnsi="Times New Roman" w:cs="Times New Roman"/>
          <w:sz w:val="23"/>
          <w:szCs w:val="23"/>
          <w:lang w:bidi="hi-IN"/>
        </w:rPr>
        <w:t xml:space="preserve">O local deverá ser nivelado. Esta tarefa pode começar imediatamente após a assinatura do contrato. A terraplanagem vai demorar (3,4,7) semanas a um custo de (4.200,4.500,4.700) por semana. Existe um risco que a terraplanagem revele a presença de artefatos que irão requerer uma inspeção arqueológica complexa antes que o trabalho de construção possa continuar. Conhecimento sobre o local indica que existe uma probabilidade de 30% de encontrar artefatos arqueológicos, o que neste caso, implicaria em um tempo de inspeção de (8,10,14) semanas. </w:t>
      </w:r>
    </w:p>
    <w:p w:rsidR="003C0E22" w:rsidRDefault="003C0E22" w:rsidP="00521B90">
      <w:pPr>
        <w:autoSpaceDE w:val="0"/>
        <w:autoSpaceDN w:val="0"/>
        <w:adjustRightInd w:val="0"/>
        <w:contextualSpacing w:val="0"/>
        <w:jc w:val="both"/>
        <w:rPr>
          <w:rFonts w:ascii="Times New Roman" w:hAnsi="Times New Roman" w:cs="Times New Roman"/>
          <w:sz w:val="23"/>
          <w:szCs w:val="23"/>
          <w:lang w:bidi="hi-IN"/>
        </w:rPr>
      </w:pPr>
    </w:p>
    <w:p w:rsidR="003C0E22" w:rsidRPr="00521B90" w:rsidRDefault="003C0E22" w:rsidP="00521B90">
      <w:pPr>
        <w:autoSpaceDE w:val="0"/>
        <w:autoSpaceDN w:val="0"/>
        <w:adjustRightInd w:val="0"/>
        <w:contextualSpacing w:val="0"/>
        <w:jc w:val="both"/>
        <w:rPr>
          <w:rFonts w:ascii="Times New Roman" w:hAnsi="Times New Roman" w:cs="Times New Roman"/>
          <w:b/>
          <w:bCs/>
          <w:sz w:val="23"/>
          <w:szCs w:val="23"/>
          <w:lang w:bidi="hi-IN"/>
        </w:rPr>
      </w:pPr>
      <w:r w:rsidRPr="00521B90">
        <w:rPr>
          <w:rFonts w:ascii="Times New Roman" w:hAnsi="Times New Roman" w:cs="Times New Roman"/>
          <w:b/>
          <w:bCs/>
          <w:sz w:val="23"/>
          <w:szCs w:val="23"/>
          <w:lang w:bidi="hi-IN"/>
        </w:rPr>
        <w:t xml:space="preserve">Seção 3 – Fundações </w:t>
      </w:r>
    </w:p>
    <w:p w:rsidR="003C0E22" w:rsidRPr="00B01B9E" w:rsidRDefault="003C0E22" w:rsidP="00521B90">
      <w:pPr>
        <w:autoSpaceDE w:val="0"/>
        <w:autoSpaceDN w:val="0"/>
        <w:adjustRightInd w:val="0"/>
        <w:contextualSpacing w:val="0"/>
        <w:jc w:val="both"/>
        <w:rPr>
          <w:rFonts w:ascii="Times New Roman" w:hAnsi="Times New Roman" w:cs="Times New Roman"/>
          <w:sz w:val="23"/>
          <w:szCs w:val="23"/>
          <w:lang w:bidi="hi-IN"/>
        </w:rPr>
      </w:pPr>
      <w:r w:rsidRPr="00B01B9E">
        <w:rPr>
          <w:rFonts w:ascii="Times New Roman" w:hAnsi="Times New Roman" w:cs="Times New Roman"/>
          <w:sz w:val="23"/>
          <w:szCs w:val="23"/>
          <w:lang w:bidi="hi-IN"/>
        </w:rPr>
        <w:t xml:space="preserve">O trabalho de fundação pode ser iniciado assim que a terraplanagem termine e levará (6,7,8) semanas. O custo estimado é de (2.800,3.300,3.300) por semana para mão de obra e de (37.000,38.500,40.000) de materiais. </w:t>
      </w:r>
    </w:p>
    <w:p w:rsidR="003C0E22" w:rsidRDefault="003C0E22" w:rsidP="00521B90">
      <w:pPr>
        <w:autoSpaceDE w:val="0"/>
        <w:autoSpaceDN w:val="0"/>
        <w:adjustRightInd w:val="0"/>
        <w:contextualSpacing w:val="0"/>
        <w:jc w:val="both"/>
        <w:rPr>
          <w:rFonts w:ascii="Times New Roman" w:hAnsi="Times New Roman" w:cs="Times New Roman"/>
          <w:sz w:val="23"/>
          <w:szCs w:val="23"/>
          <w:lang w:bidi="hi-IN"/>
        </w:rPr>
      </w:pPr>
    </w:p>
    <w:p w:rsidR="003C0E22" w:rsidRPr="00521B90" w:rsidRDefault="003C0E22" w:rsidP="00521B90">
      <w:pPr>
        <w:autoSpaceDE w:val="0"/>
        <w:autoSpaceDN w:val="0"/>
        <w:adjustRightInd w:val="0"/>
        <w:contextualSpacing w:val="0"/>
        <w:jc w:val="both"/>
        <w:rPr>
          <w:rFonts w:ascii="Times New Roman" w:hAnsi="Times New Roman" w:cs="Times New Roman"/>
          <w:b/>
          <w:bCs/>
          <w:sz w:val="23"/>
          <w:szCs w:val="23"/>
          <w:lang w:bidi="hi-IN"/>
        </w:rPr>
      </w:pPr>
      <w:r w:rsidRPr="00521B90">
        <w:rPr>
          <w:rFonts w:ascii="Times New Roman" w:hAnsi="Times New Roman" w:cs="Times New Roman"/>
          <w:b/>
          <w:bCs/>
          <w:sz w:val="23"/>
          <w:szCs w:val="23"/>
          <w:lang w:bidi="hi-IN"/>
        </w:rPr>
        <w:t xml:space="preserve">Seção 4 – Estrutura </w:t>
      </w:r>
    </w:p>
    <w:p w:rsidR="003C0E22" w:rsidRPr="00B01B9E" w:rsidRDefault="003C0E22" w:rsidP="00521B90">
      <w:pPr>
        <w:autoSpaceDE w:val="0"/>
        <w:autoSpaceDN w:val="0"/>
        <w:adjustRightInd w:val="0"/>
        <w:contextualSpacing w:val="0"/>
        <w:jc w:val="both"/>
        <w:rPr>
          <w:rFonts w:ascii="Times New Roman" w:hAnsi="Times New Roman" w:cs="Times New Roman"/>
          <w:sz w:val="23"/>
          <w:szCs w:val="23"/>
          <w:lang w:bidi="hi-IN"/>
        </w:rPr>
      </w:pPr>
      <w:r w:rsidRPr="00B01B9E">
        <w:rPr>
          <w:rFonts w:ascii="Times New Roman" w:hAnsi="Times New Roman" w:cs="Times New Roman"/>
          <w:sz w:val="23"/>
          <w:szCs w:val="23"/>
          <w:lang w:bidi="hi-IN"/>
        </w:rPr>
        <w:t xml:space="preserve">Os componentes estruturais do prédio (pisos, pilares, cobertura) podem ser iniciados, dependendo do tempo (3,4,6) semanas após o término do trabalho da fundação. O prédio possui três pisos iguais, sendo que o construtor estima que cada um deles pode ser construído em (4,4.5,6) semanas dependendo das condições do tempo. Cada piso custa (4.700, 5.200, 5.500) por semana de trabalho e (17.200, 17.500, 18.000) de material, dependente do projeto final detalhado. O telhado tomará (7,8,10) semanas por um preço fixo de 172.000. </w:t>
      </w:r>
    </w:p>
    <w:p w:rsidR="003C0E22" w:rsidRDefault="003C0E22" w:rsidP="00521B90">
      <w:pPr>
        <w:autoSpaceDE w:val="0"/>
        <w:autoSpaceDN w:val="0"/>
        <w:adjustRightInd w:val="0"/>
        <w:contextualSpacing w:val="0"/>
        <w:jc w:val="both"/>
        <w:rPr>
          <w:rFonts w:ascii="Times New Roman" w:hAnsi="Times New Roman" w:cs="Times New Roman"/>
          <w:sz w:val="23"/>
          <w:szCs w:val="23"/>
          <w:lang w:bidi="hi-IN"/>
        </w:rPr>
      </w:pPr>
    </w:p>
    <w:p w:rsidR="003C0E22" w:rsidRPr="00521B90" w:rsidRDefault="003C0E22" w:rsidP="00521B90">
      <w:pPr>
        <w:autoSpaceDE w:val="0"/>
        <w:autoSpaceDN w:val="0"/>
        <w:adjustRightInd w:val="0"/>
        <w:contextualSpacing w:val="0"/>
        <w:jc w:val="both"/>
        <w:rPr>
          <w:rFonts w:ascii="Times New Roman" w:hAnsi="Times New Roman" w:cs="Times New Roman"/>
          <w:b/>
          <w:bCs/>
          <w:sz w:val="23"/>
          <w:szCs w:val="23"/>
          <w:lang w:bidi="hi-IN"/>
        </w:rPr>
      </w:pPr>
      <w:r w:rsidRPr="00521B90">
        <w:rPr>
          <w:rFonts w:ascii="Times New Roman" w:hAnsi="Times New Roman" w:cs="Times New Roman"/>
          <w:b/>
          <w:bCs/>
          <w:sz w:val="23"/>
          <w:szCs w:val="23"/>
          <w:lang w:bidi="hi-IN"/>
        </w:rPr>
        <w:t xml:space="preserve">Seção 5 – Envoltória </w:t>
      </w:r>
    </w:p>
    <w:p w:rsidR="003C0E22" w:rsidRPr="00B01B9E" w:rsidRDefault="003C0E22" w:rsidP="00521B90">
      <w:pPr>
        <w:autoSpaceDE w:val="0"/>
        <w:autoSpaceDN w:val="0"/>
        <w:adjustRightInd w:val="0"/>
        <w:contextualSpacing w:val="0"/>
        <w:jc w:val="both"/>
        <w:rPr>
          <w:rFonts w:ascii="Times New Roman" w:hAnsi="Times New Roman" w:cs="Times New Roman"/>
          <w:sz w:val="23"/>
          <w:szCs w:val="23"/>
          <w:lang w:bidi="hi-IN"/>
        </w:rPr>
      </w:pPr>
      <w:r w:rsidRPr="00B01B9E">
        <w:rPr>
          <w:rFonts w:ascii="Times New Roman" w:hAnsi="Times New Roman" w:cs="Times New Roman"/>
          <w:sz w:val="23"/>
          <w:szCs w:val="23"/>
          <w:lang w:bidi="hi-IN"/>
        </w:rPr>
        <w:t xml:space="preserve">A trabalho na envoltória (paredes, janelas e portas externas)o de ser iniciado 3 semanas depois do primeiro piso ter sido terminado. A estimativa para o custo de material é de (36.000, 37.000, 40.000) por piso dependendo do projeto final de arquitetura. O piso térreo vai necessitar de portas de segurança que custam 9.800, a mão de obra da envoltória será fornecida por uma empresa de construção a um preço fixo de 197.000 que estima que cada piso deve demorar (7,8,9) semanas para ser completado, dependendo das condições do tempo. Entretanto como esta empresa foi comprada por uma empresa maior, existe uma chance de 10% que o novo dono não aceite o contrato. </w:t>
      </w:r>
    </w:p>
    <w:p w:rsidR="003C0E22" w:rsidRPr="00B01B9E" w:rsidRDefault="003C0E22" w:rsidP="00521B90">
      <w:pPr>
        <w:autoSpaceDE w:val="0"/>
        <w:autoSpaceDN w:val="0"/>
        <w:adjustRightInd w:val="0"/>
        <w:contextualSpacing w:val="0"/>
        <w:jc w:val="both"/>
        <w:rPr>
          <w:rFonts w:ascii="Times New Roman" w:hAnsi="Times New Roman" w:cs="Times New Roman"/>
          <w:sz w:val="23"/>
          <w:szCs w:val="23"/>
          <w:lang w:bidi="hi-IN"/>
        </w:rPr>
      </w:pPr>
      <w:r w:rsidRPr="00B01B9E">
        <w:rPr>
          <w:rFonts w:ascii="Times New Roman" w:hAnsi="Times New Roman" w:cs="Times New Roman"/>
          <w:sz w:val="23"/>
          <w:szCs w:val="23"/>
          <w:lang w:bidi="hi-IN"/>
        </w:rPr>
        <w:t xml:space="preserve">Neste caso, a solução alternativa é utilizar uma segunda empresa que apresentou uma cotação de 209.000 para o trabalho com uma estimativa de (6,8,11) semanas de duração para cada piso. </w:t>
      </w:r>
    </w:p>
    <w:p w:rsidR="003C0E22" w:rsidRDefault="003C0E22" w:rsidP="00521B90">
      <w:pPr>
        <w:autoSpaceDE w:val="0"/>
        <w:autoSpaceDN w:val="0"/>
        <w:adjustRightInd w:val="0"/>
        <w:contextualSpacing w:val="0"/>
        <w:jc w:val="both"/>
        <w:rPr>
          <w:rFonts w:ascii="Times New Roman" w:hAnsi="Times New Roman" w:cs="Times New Roman"/>
          <w:sz w:val="23"/>
          <w:szCs w:val="23"/>
          <w:lang w:bidi="hi-IN"/>
        </w:rPr>
      </w:pPr>
    </w:p>
    <w:p w:rsidR="003C0E22" w:rsidRPr="00521B90" w:rsidRDefault="003C0E22" w:rsidP="00521B90">
      <w:pPr>
        <w:autoSpaceDE w:val="0"/>
        <w:autoSpaceDN w:val="0"/>
        <w:adjustRightInd w:val="0"/>
        <w:contextualSpacing w:val="0"/>
        <w:jc w:val="both"/>
        <w:rPr>
          <w:rFonts w:ascii="Times New Roman" w:hAnsi="Times New Roman" w:cs="Times New Roman"/>
          <w:b/>
          <w:bCs/>
          <w:sz w:val="23"/>
          <w:szCs w:val="23"/>
          <w:lang w:bidi="hi-IN"/>
        </w:rPr>
      </w:pPr>
      <w:r w:rsidRPr="00521B90">
        <w:rPr>
          <w:rFonts w:ascii="Times New Roman" w:hAnsi="Times New Roman" w:cs="Times New Roman"/>
          <w:b/>
          <w:bCs/>
          <w:sz w:val="23"/>
          <w:szCs w:val="23"/>
          <w:lang w:bidi="hi-IN"/>
        </w:rPr>
        <w:t xml:space="preserve">Seção 6 – Serviços e acabamento </w:t>
      </w:r>
    </w:p>
    <w:p w:rsidR="003C0E22" w:rsidRPr="00B01B9E" w:rsidRDefault="003C0E22" w:rsidP="003A7A1E">
      <w:pPr>
        <w:autoSpaceDE w:val="0"/>
        <w:autoSpaceDN w:val="0"/>
        <w:adjustRightInd w:val="0"/>
        <w:contextualSpacing w:val="0"/>
        <w:jc w:val="both"/>
        <w:rPr>
          <w:rFonts w:ascii="Times New Roman" w:hAnsi="Times New Roman" w:cs="Times New Roman"/>
          <w:sz w:val="23"/>
          <w:szCs w:val="23"/>
          <w:lang w:bidi="hi-IN"/>
        </w:rPr>
      </w:pPr>
      <w:r w:rsidRPr="00B01B9E">
        <w:rPr>
          <w:rFonts w:ascii="Times New Roman" w:hAnsi="Times New Roman" w:cs="Times New Roman"/>
          <w:sz w:val="23"/>
          <w:szCs w:val="23"/>
          <w:lang w:bidi="hi-IN"/>
        </w:rPr>
        <w:t xml:space="preserve">Os serviços (encanamento, eletricidade, cabeamento para computadores) e o acabamento podem ser iniciados assim que cada piso estiver terminado. O arquiteto foi solicitado a fazer duas estimativas para o acabamento: a) um acabamento espartano e funcional e b) opulento e vistoso. O cliente deseja a opção (b) mas reconhece que existe uma chance de 5% dela ser vetada pelo Conselho Diretor da empresa. A opção espartana custa (92.000,95.000,107.000) enquanto que a opulenta custaria (106.000,112.000,114.000). Os serviços devem tomar (8,10,13) semanas, enquanto que o acabamento demora (9,11,13) para cada piso. </w:t>
      </w:r>
    </w:p>
    <w:p w:rsidR="003C0E22" w:rsidRDefault="003C0E22" w:rsidP="00521B90">
      <w:pPr>
        <w:autoSpaceDE w:val="0"/>
        <w:autoSpaceDN w:val="0"/>
        <w:adjustRightInd w:val="0"/>
        <w:contextualSpacing w:val="0"/>
        <w:jc w:val="both"/>
        <w:rPr>
          <w:rFonts w:ascii="Times New Roman" w:hAnsi="Times New Roman" w:cs="Times New Roman"/>
          <w:sz w:val="23"/>
          <w:szCs w:val="23"/>
          <w:lang w:bidi="hi-IN"/>
        </w:rPr>
      </w:pPr>
    </w:p>
    <w:p w:rsidR="003C0E22" w:rsidRPr="00521B90" w:rsidRDefault="003C0E22" w:rsidP="00521B90">
      <w:pPr>
        <w:autoSpaceDE w:val="0"/>
        <w:autoSpaceDN w:val="0"/>
        <w:adjustRightInd w:val="0"/>
        <w:contextualSpacing w:val="0"/>
        <w:jc w:val="both"/>
        <w:rPr>
          <w:rFonts w:ascii="Times New Roman" w:hAnsi="Times New Roman" w:cs="Times New Roman"/>
          <w:b/>
          <w:bCs/>
          <w:sz w:val="23"/>
          <w:szCs w:val="23"/>
          <w:lang w:bidi="hi-IN"/>
        </w:rPr>
      </w:pPr>
      <w:r w:rsidRPr="00521B90">
        <w:rPr>
          <w:rFonts w:ascii="Times New Roman" w:hAnsi="Times New Roman" w:cs="Times New Roman"/>
          <w:b/>
          <w:bCs/>
          <w:sz w:val="23"/>
          <w:szCs w:val="23"/>
          <w:lang w:bidi="hi-IN"/>
        </w:rPr>
        <w:t xml:space="preserve">Seção 7- Finalização </w:t>
      </w:r>
    </w:p>
    <w:p w:rsidR="003C0E22" w:rsidRDefault="003C0E22" w:rsidP="00521B90">
      <w:pPr>
        <w:pStyle w:val="Default"/>
        <w:jc w:val="both"/>
        <w:rPr>
          <w:rFonts w:ascii="Times New Roman" w:hAnsi="Times New Roman"/>
          <w:sz w:val="23"/>
          <w:szCs w:val="23"/>
        </w:rPr>
      </w:pPr>
      <w:r w:rsidRPr="00B01B9E">
        <w:rPr>
          <w:rFonts w:ascii="Times New Roman" w:hAnsi="Times New Roman"/>
          <w:sz w:val="23"/>
          <w:szCs w:val="23"/>
        </w:rPr>
        <w:t>São necessárias duas semanas depois de todo o trabalho ser completado para a limpeza do local e teste dos serviços a um custo de 4.000. Imagina-se que existe uma chance de 40% da empresa contratada para os serviços ser chamada para acertos que tomarão (0.2,2,5) semanas. Além disto, existe uma chance de 5% dela ser chamada uma segunda vez resultando em mais um atraso de (0.5,1,1.5) semanas.</w:t>
      </w:r>
    </w:p>
    <w:p w:rsidR="003C0E22" w:rsidRDefault="003C0E22" w:rsidP="00521B90">
      <w:pPr>
        <w:pStyle w:val="Default"/>
        <w:jc w:val="both"/>
        <w:rPr>
          <w:rFonts w:ascii="Times New Roman" w:hAnsi="Times New Roman"/>
          <w:sz w:val="23"/>
          <w:szCs w:val="23"/>
        </w:rPr>
      </w:pPr>
    </w:p>
    <w:p w:rsidR="003C0E22" w:rsidRDefault="003C0E22" w:rsidP="001A3313">
      <w:pPr>
        <w:pStyle w:val="Default"/>
        <w:numPr>
          <w:ilvl w:val="0"/>
          <w:numId w:val="11"/>
        </w:numPr>
        <w:rPr>
          <w:b/>
          <w:sz w:val="28"/>
          <w:szCs w:val="28"/>
          <w:u w:val="single"/>
        </w:rPr>
      </w:pPr>
      <w:r>
        <w:rPr>
          <w:b/>
          <w:sz w:val="28"/>
          <w:szCs w:val="28"/>
          <w:u w:val="single"/>
        </w:rPr>
        <w:br w:type="page"/>
      </w:r>
      <w:r w:rsidRPr="001A3313">
        <w:rPr>
          <w:b/>
          <w:sz w:val="28"/>
          <w:szCs w:val="28"/>
          <w:u w:val="single"/>
        </w:rPr>
        <w:t>Programa em R desenvolvido para solucionar o problema do cliente</w:t>
      </w:r>
    </w:p>
    <w:p w:rsidR="003C0E22" w:rsidRDefault="003C0E22" w:rsidP="001A3313">
      <w:pPr>
        <w:pStyle w:val="Default"/>
        <w:rPr>
          <w:b/>
          <w:sz w:val="28"/>
          <w:szCs w:val="28"/>
          <w:u w:val="single"/>
        </w:rPr>
      </w:pPr>
    </w:p>
    <w:p w:rsidR="003C0E22" w:rsidRPr="001A3313" w:rsidRDefault="003C0E22" w:rsidP="001A3313">
      <w:pPr>
        <w:pStyle w:val="normal0"/>
        <w:rPr>
          <w:sz w:val="18"/>
          <w:szCs w:val="18"/>
        </w:rPr>
      </w:pPr>
      <w:r w:rsidRPr="001A3313">
        <w:rPr>
          <w:sz w:val="18"/>
          <w:szCs w:val="18"/>
        </w:rPr>
        <w:t>#@@@@@@@@@@@@@@@@@@@@@@@@@@@@@@@@@@@@@@@@@@@@@@@@@@@@@@@@@@@@@@@@@@@@@@@@@@@@@@@@</w:t>
      </w:r>
    </w:p>
    <w:p w:rsidR="003C0E22" w:rsidRPr="001A3313" w:rsidRDefault="003C0E22" w:rsidP="001A3313">
      <w:pPr>
        <w:pStyle w:val="normal0"/>
        <w:rPr>
          <w:sz w:val="18"/>
          <w:szCs w:val="18"/>
        </w:rPr>
      </w:pPr>
      <w:r w:rsidRPr="001A3313">
        <w:rPr>
          <w:sz w:val="18"/>
          <w:szCs w:val="18"/>
        </w:rPr>
        <w:t xml:space="preserve">#@@@@ </w:t>
      </w:r>
      <w:r w:rsidRPr="00AF4444">
        <w:rPr>
          <w:color w:val="FF0000"/>
          <w:sz w:val="18"/>
          <w:szCs w:val="18"/>
        </w:rPr>
        <w:t>Início do Programa referente a Lista 6 - Análise de Riscos - Grupo 3</w:t>
      </w:r>
      <w:r w:rsidRPr="001A3313">
        <w:rPr>
          <w:sz w:val="18"/>
          <w:szCs w:val="18"/>
        </w:rPr>
        <w:t xml:space="preserve"> @@@@@@@@@@@@@@@@@</w:t>
      </w:r>
    </w:p>
    <w:p w:rsidR="003C0E22" w:rsidRPr="001A3313" w:rsidRDefault="003C0E22" w:rsidP="001A3313">
      <w:pPr>
        <w:pStyle w:val="normal0"/>
        <w:rPr>
          <w:sz w:val="18"/>
          <w:szCs w:val="18"/>
        </w:rPr>
      </w:pPr>
      <w:r w:rsidRPr="001A3313">
        <w:rPr>
          <w:sz w:val="18"/>
          <w:szCs w:val="18"/>
        </w:rPr>
        <w:t>#@@@@@@@@@@@@@@@@@@@@@@@@@@@@@@@@@@@@@@@@@@@@@@@@@@@@@@@@@@@@@@@@@@@@@@@@@@@@@@@</w:t>
      </w:r>
    </w:p>
    <w:p w:rsidR="003C0E22" w:rsidRPr="001A3313" w:rsidRDefault="003C0E22" w:rsidP="001A3313">
      <w:pPr>
        <w:pStyle w:val="normal0"/>
        <w:rPr>
          <w:sz w:val="18"/>
          <w:szCs w:val="18"/>
        </w:rPr>
      </w:pPr>
    </w:p>
    <w:p w:rsidR="003C0E22" w:rsidRPr="001A3313" w:rsidRDefault="003C0E22" w:rsidP="001A3313">
      <w:pPr>
        <w:pStyle w:val="normal0"/>
        <w:rPr>
          <w:sz w:val="18"/>
          <w:szCs w:val="18"/>
        </w:rPr>
      </w:pPr>
      <w:r w:rsidRPr="001A3313">
        <w:rPr>
          <w:sz w:val="18"/>
          <w:szCs w:val="18"/>
        </w:rPr>
        <w:t>#predio=function(){</w:t>
      </w:r>
    </w:p>
    <w:p w:rsidR="003C0E22" w:rsidRPr="001A3313" w:rsidRDefault="003C0E22" w:rsidP="001A3313">
      <w:pPr>
        <w:pStyle w:val="normal0"/>
        <w:rPr>
          <w:sz w:val="18"/>
          <w:szCs w:val="18"/>
        </w:rPr>
      </w:pPr>
      <w:r w:rsidRPr="001A3313">
        <w:rPr>
          <w:sz w:val="18"/>
          <w:szCs w:val="18"/>
        </w:rPr>
        <w:t xml:space="preserve">  library(triangle)</w:t>
      </w:r>
    </w:p>
    <w:p w:rsidR="003C0E22" w:rsidRPr="001A3313" w:rsidRDefault="003C0E22" w:rsidP="001A3313">
      <w:pPr>
        <w:pStyle w:val="normal0"/>
        <w:rPr>
          <w:sz w:val="18"/>
          <w:szCs w:val="18"/>
        </w:rPr>
      </w:pPr>
      <w:r w:rsidRPr="001A3313">
        <w:rPr>
          <w:sz w:val="18"/>
          <w:szCs w:val="18"/>
        </w:rPr>
        <w:t xml:space="preserve">  </w:t>
      </w:r>
    </w:p>
    <w:p w:rsidR="003C0E22" w:rsidRPr="001A3313" w:rsidRDefault="003C0E22" w:rsidP="001A3313">
      <w:pPr>
        <w:pStyle w:val="normal0"/>
        <w:rPr>
          <w:sz w:val="18"/>
          <w:szCs w:val="18"/>
        </w:rPr>
      </w:pPr>
      <w:r w:rsidRPr="001A3313">
        <w:rPr>
          <w:sz w:val="18"/>
          <w:szCs w:val="18"/>
        </w:rPr>
        <w:t>#@@@@@@@@@@@@@@@@@@@@@@@@@@@@@@@@@@@@@@@@@@@@@@@@@@@@@@@@@@@@@@@@@@@@@@@@@@@@@@@</w:t>
      </w:r>
    </w:p>
    <w:p w:rsidR="003C0E22" w:rsidRPr="001A3313" w:rsidRDefault="003C0E22" w:rsidP="001A3313">
      <w:pPr>
        <w:pStyle w:val="normal0"/>
        <w:rPr>
          <w:sz w:val="18"/>
          <w:szCs w:val="18"/>
        </w:rPr>
      </w:pPr>
      <w:r w:rsidRPr="001A3313">
        <w:rPr>
          <w:sz w:val="18"/>
          <w:szCs w:val="18"/>
        </w:rPr>
        <w:t xml:space="preserve">#@@@@ </w:t>
      </w:r>
      <w:r w:rsidRPr="00AF4444">
        <w:rPr>
          <w:color w:val="FF0000"/>
          <w:sz w:val="18"/>
          <w:szCs w:val="18"/>
        </w:rPr>
        <w:t>Declaração das matrizes que conterão os cenários</w:t>
      </w:r>
      <w:r w:rsidRPr="001A3313">
        <w:rPr>
          <w:sz w:val="18"/>
          <w:szCs w:val="18"/>
        </w:rPr>
        <w:t xml:space="preserve"> @@@@@@@@@@@@@@@@@@@@@@@@@@@@@@@@@@@@@</w:t>
      </w:r>
    </w:p>
    <w:p w:rsidR="003C0E22" w:rsidRPr="001A3313" w:rsidRDefault="003C0E22" w:rsidP="001A3313">
      <w:pPr>
        <w:pStyle w:val="normal0"/>
        <w:rPr>
          <w:sz w:val="18"/>
          <w:szCs w:val="18"/>
        </w:rPr>
      </w:pPr>
      <w:r w:rsidRPr="001A3313">
        <w:rPr>
          <w:sz w:val="18"/>
          <w:szCs w:val="18"/>
        </w:rPr>
        <w:t>#@@@@@@@@@@@@@@@@@@@@@@@@@@@@@@@@@@@@@@@@@@@@@@@@@@@@@@@@@@@@@@@@@@@@@@@@@@@@@@@</w:t>
      </w:r>
    </w:p>
    <w:p w:rsidR="003C0E22" w:rsidRPr="001A3313" w:rsidRDefault="003C0E22" w:rsidP="001A3313">
      <w:pPr>
        <w:pStyle w:val="normal0"/>
        <w:rPr>
          <w:sz w:val="16"/>
          <w:szCs w:val="16"/>
        </w:rPr>
      </w:pPr>
      <w:r w:rsidRPr="001A3313">
        <w:rPr>
          <w:sz w:val="16"/>
          <w:szCs w:val="16"/>
        </w:rPr>
        <w:t xml:space="preserve">  </w:t>
      </w:r>
    </w:p>
    <w:p w:rsidR="003C0E22" w:rsidRPr="001A3313" w:rsidRDefault="003C0E22" w:rsidP="001A3313">
      <w:pPr>
        <w:pStyle w:val="normal0"/>
        <w:rPr>
          <w:b/>
          <w:bCs/>
          <w:sz w:val="18"/>
          <w:szCs w:val="18"/>
        </w:rPr>
      </w:pPr>
      <w:r w:rsidRPr="001A3313">
        <w:rPr>
          <w:b/>
          <w:bCs/>
          <w:sz w:val="18"/>
          <w:szCs w:val="18"/>
        </w:rPr>
        <w:t xml:space="preserve">  #Matriz de eventos</w:t>
      </w:r>
    </w:p>
    <w:p w:rsidR="003C0E22" w:rsidRPr="001A3313" w:rsidRDefault="003C0E22" w:rsidP="001A3313">
      <w:pPr>
        <w:pStyle w:val="normal0"/>
        <w:rPr>
          <w:sz w:val="18"/>
          <w:szCs w:val="18"/>
        </w:rPr>
      </w:pPr>
      <w:r w:rsidRPr="001A3313">
        <w:rPr>
          <w:sz w:val="18"/>
          <w:szCs w:val="18"/>
        </w:rPr>
        <w:t xml:space="preserve">  matEvt&lt;-matrix(nrow=3000,ncol=6)</w:t>
      </w:r>
    </w:p>
    <w:p w:rsidR="003C0E22" w:rsidRPr="001A3313" w:rsidRDefault="003C0E22" w:rsidP="001A3313">
      <w:pPr>
        <w:pStyle w:val="normal0"/>
        <w:rPr>
          <w:sz w:val="18"/>
          <w:szCs w:val="18"/>
          <w:lang w:val="en-US"/>
        </w:rPr>
      </w:pPr>
      <w:r w:rsidRPr="001A3313">
        <w:rPr>
          <w:sz w:val="18"/>
          <w:szCs w:val="18"/>
        </w:rPr>
        <w:t xml:space="preserve">  </w:t>
      </w:r>
      <w:r w:rsidRPr="001A3313">
        <w:rPr>
          <w:sz w:val="18"/>
          <w:szCs w:val="18"/>
          <w:lang w:val="en-US"/>
        </w:rPr>
        <w:t>#m2 &lt;- cbind(1, 1:6)</w:t>
      </w:r>
    </w:p>
    <w:p w:rsidR="003C0E22" w:rsidRPr="001A3313" w:rsidRDefault="003C0E22" w:rsidP="001A3313">
      <w:pPr>
        <w:pStyle w:val="normal0"/>
        <w:rPr>
          <w:sz w:val="18"/>
          <w:szCs w:val="18"/>
          <w:lang w:val="en-US"/>
        </w:rPr>
      </w:pPr>
      <w:r w:rsidRPr="001A3313">
        <w:rPr>
          <w:sz w:val="18"/>
          <w:szCs w:val="18"/>
          <w:lang w:val="en-US"/>
        </w:rPr>
        <w:t xml:space="preserve">  colnames(matEvt, do.NULL = FALSE)</w:t>
      </w:r>
    </w:p>
    <w:p w:rsidR="003C0E22" w:rsidRPr="001A3313" w:rsidRDefault="003C0E22" w:rsidP="001A3313">
      <w:pPr>
        <w:pStyle w:val="normal0"/>
        <w:rPr>
          <w:sz w:val="18"/>
          <w:szCs w:val="18"/>
        </w:rPr>
      </w:pPr>
      <w:r w:rsidRPr="001A3313">
        <w:rPr>
          <w:sz w:val="18"/>
          <w:szCs w:val="18"/>
          <w:lang w:val="en-US"/>
        </w:rPr>
        <w:t xml:space="preserve">  </w:t>
      </w:r>
      <w:r w:rsidRPr="001A3313">
        <w:rPr>
          <w:sz w:val="18"/>
          <w:szCs w:val="18"/>
        </w:rPr>
        <w:t xml:space="preserve">colnames(matEvt) &lt;- c("s1prj20%","s2tpl30%","s5env10%","s6acab5%","s7final40%","s7final5%")  </w:t>
      </w:r>
    </w:p>
    <w:p w:rsidR="003C0E22" w:rsidRPr="001A3313" w:rsidRDefault="003C0E22" w:rsidP="001A3313">
      <w:pPr>
        <w:pStyle w:val="normal0"/>
        <w:rPr>
          <w:sz w:val="18"/>
          <w:szCs w:val="18"/>
        </w:rPr>
      </w:pPr>
    </w:p>
    <w:p w:rsidR="003C0E22" w:rsidRPr="001A3313" w:rsidRDefault="003C0E22" w:rsidP="001A3313">
      <w:pPr>
        <w:pStyle w:val="normal0"/>
        <w:rPr>
          <w:b/>
          <w:bCs/>
          <w:sz w:val="18"/>
          <w:szCs w:val="18"/>
        </w:rPr>
      </w:pPr>
      <w:r w:rsidRPr="001A3313">
        <w:rPr>
          <w:sz w:val="18"/>
          <w:szCs w:val="18"/>
        </w:rPr>
        <w:t xml:space="preserve">  </w:t>
      </w:r>
      <w:r w:rsidRPr="001A3313">
        <w:rPr>
          <w:b/>
          <w:bCs/>
          <w:sz w:val="18"/>
          <w:szCs w:val="18"/>
        </w:rPr>
        <w:t>#Matriz de prazos</w:t>
      </w:r>
    </w:p>
    <w:p w:rsidR="003C0E22" w:rsidRPr="001A3313" w:rsidRDefault="003C0E22" w:rsidP="001A3313">
      <w:pPr>
        <w:pStyle w:val="normal0"/>
        <w:rPr>
          <w:sz w:val="18"/>
          <w:szCs w:val="18"/>
        </w:rPr>
      </w:pPr>
      <w:r w:rsidRPr="001A3313">
        <w:rPr>
          <w:sz w:val="18"/>
          <w:szCs w:val="18"/>
        </w:rPr>
        <w:t xml:space="preserve">  matPrazo&lt;-matrix(nrow=3000,ncol=25)</w:t>
      </w:r>
    </w:p>
    <w:p w:rsidR="003C0E22" w:rsidRPr="001A3313" w:rsidRDefault="003C0E22" w:rsidP="001A3313">
      <w:pPr>
        <w:pStyle w:val="normal0"/>
        <w:rPr>
          <w:sz w:val="18"/>
          <w:szCs w:val="18"/>
        </w:rPr>
      </w:pPr>
      <w:r w:rsidRPr="001A3313">
        <w:rPr>
          <w:sz w:val="18"/>
          <w:szCs w:val="18"/>
        </w:rPr>
        <w:t xml:space="preserve">  colnames(matPrazo, do.NULL = FALSE)</w:t>
      </w:r>
    </w:p>
    <w:p w:rsidR="003C0E22" w:rsidRPr="001A3313" w:rsidRDefault="003C0E22" w:rsidP="001A3313">
      <w:pPr>
        <w:pStyle w:val="normal0"/>
        <w:rPr>
          <w:sz w:val="18"/>
          <w:szCs w:val="18"/>
        </w:rPr>
      </w:pPr>
      <w:r w:rsidRPr="001A3313">
        <w:rPr>
          <w:sz w:val="18"/>
          <w:szCs w:val="18"/>
        </w:rPr>
        <w:t xml:space="preserve">  colnames(matPrazo) &lt;- c("s1prj","s1prj20%mais","s2tpl","s2tpl30%mais","s3fund","s4esperaFundEstr","s4estrutp1","s4estrutp2","s4estrutp3","s4telhado","s5envopc1p1","s5envopc1p2","s5envopc1p3","s5env10%opc2p1","s5env10%opc2p2","s5env10%opc2p3","s6servp1","s6servp2","s6servp3","s6acabp1","s6acabp2","s6acabp3","s7final","s7final40%mais","s7final5%mais")  </w:t>
      </w:r>
    </w:p>
    <w:p w:rsidR="003C0E22" w:rsidRPr="001A3313" w:rsidRDefault="003C0E22" w:rsidP="001A3313">
      <w:pPr>
        <w:pStyle w:val="normal0"/>
        <w:rPr>
          <w:sz w:val="18"/>
          <w:szCs w:val="18"/>
        </w:rPr>
      </w:pPr>
      <w:r w:rsidRPr="001A3313">
        <w:rPr>
          <w:sz w:val="18"/>
          <w:szCs w:val="18"/>
        </w:rPr>
        <w:t xml:space="preserve">  </w:t>
      </w:r>
    </w:p>
    <w:p w:rsidR="003C0E22" w:rsidRPr="001A3313" w:rsidRDefault="003C0E22" w:rsidP="001A3313">
      <w:pPr>
        <w:pStyle w:val="normal0"/>
        <w:rPr>
          <w:b/>
          <w:bCs/>
          <w:sz w:val="18"/>
          <w:szCs w:val="18"/>
        </w:rPr>
      </w:pPr>
      <w:r w:rsidRPr="001A3313">
        <w:rPr>
          <w:sz w:val="18"/>
          <w:szCs w:val="18"/>
        </w:rPr>
        <w:t xml:space="preserve">  </w:t>
      </w:r>
      <w:r w:rsidRPr="001A3313">
        <w:rPr>
          <w:b/>
          <w:bCs/>
          <w:sz w:val="18"/>
          <w:szCs w:val="18"/>
        </w:rPr>
        <w:t>#Matriz de custos</w:t>
      </w:r>
    </w:p>
    <w:p w:rsidR="003C0E22" w:rsidRPr="001A3313" w:rsidRDefault="003C0E22" w:rsidP="001A3313">
      <w:pPr>
        <w:pStyle w:val="normal0"/>
        <w:rPr>
          <w:sz w:val="18"/>
          <w:szCs w:val="18"/>
        </w:rPr>
      </w:pPr>
      <w:r w:rsidRPr="001A3313">
        <w:rPr>
          <w:sz w:val="18"/>
          <w:szCs w:val="18"/>
        </w:rPr>
        <w:t xml:space="preserve">  matCusto&lt;-matrix(nrow=3000,ncol=15)</w:t>
      </w:r>
    </w:p>
    <w:p w:rsidR="003C0E22" w:rsidRPr="001A3313" w:rsidRDefault="003C0E22" w:rsidP="001A3313">
      <w:pPr>
        <w:pStyle w:val="normal0"/>
        <w:rPr>
          <w:sz w:val="18"/>
          <w:szCs w:val="18"/>
        </w:rPr>
      </w:pPr>
      <w:r w:rsidRPr="001A3313">
        <w:rPr>
          <w:sz w:val="18"/>
          <w:szCs w:val="18"/>
        </w:rPr>
        <w:t xml:space="preserve">  colnames(matCusto, do.NULL = FALSE)</w:t>
      </w:r>
    </w:p>
    <w:p w:rsidR="003C0E22" w:rsidRPr="001A3313" w:rsidRDefault="003C0E22" w:rsidP="001A3313">
      <w:pPr>
        <w:pStyle w:val="normal0"/>
        <w:rPr>
          <w:sz w:val="18"/>
          <w:szCs w:val="18"/>
        </w:rPr>
      </w:pPr>
      <w:r w:rsidRPr="001A3313">
        <w:rPr>
          <w:sz w:val="18"/>
          <w:szCs w:val="18"/>
        </w:rPr>
        <w:t xml:space="preserve">  colnames(matCusto) &lt;- c("s1prjvalfixo","s1prjsemanaadicretrab","s2tplsemana","s3fundMobrasemana","s3fundmat","s4estrutpisosemana","s4estrutmat","s4telhado","s5envmatporpiso","s5envportaspiso1","s5envMobraopc1","s5envMobra10%opc2","s6acabespart","s6acabopulen","s7finalvalfixo")  </w:t>
      </w:r>
    </w:p>
    <w:p w:rsidR="003C0E22" w:rsidRPr="001A3313" w:rsidRDefault="003C0E22" w:rsidP="001A3313">
      <w:pPr>
        <w:pStyle w:val="normal0"/>
        <w:rPr>
          <w:sz w:val="18"/>
          <w:szCs w:val="18"/>
        </w:rPr>
      </w:pPr>
      <w:r w:rsidRPr="001A3313">
        <w:rPr>
          <w:sz w:val="18"/>
          <w:szCs w:val="18"/>
        </w:rPr>
        <w:t xml:space="preserve">  #@@@@@@@@@@@@@@@@@@@@@@@@@@@@@@@@@@@@@@@@@@@@@@@@@@@@@@@@@@@@@@@@@@@@@@@@@@@@@@@@  #@@@@ </w:t>
      </w:r>
      <w:r w:rsidRPr="00AF4444">
        <w:rPr>
          <w:color w:val="FF0000"/>
          <w:sz w:val="18"/>
          <w:szCs w:val="18"/>
        </w:rPr>
        <w:t>Declaração das matrizes que conterão os cálculos dos prazos e custos da contrução do prédio</w:t>
      </w:r>
      <w:r w:rsidRPr="001A3313">
        <w:rPr>
          <w:sz w:val="18"/>
          <w:szCs w:val="18"/>
        </w:rPr>
        <w:t xml:space="preserve"> @@@@</w:t>
      </w:r>
    </w:p>
    <w:p w:rsidR="003C0E22" w:rsidRPr="001A3313" w:rsidRDefault="003C0E22" w:rsidP="001A3313">
      <w:pPr>
        <w:pStyle w:val="normal0"/>
        <w:rPr>
          <w:sz w:val="18"/>
          <w:szCs w:val="18"/>
        </w:rPr>
      </w:pPr>
      <w:r w:rsidRPr="001A3313">
        <w:rPr>
          <w:sz w:val="18"/>
          <w:szCs w:val="18"/>
        </w:rPr>
        <w:t>#@@@@@@@@@@@@@@@@@@@@@@@@@@@@@@@@@@@@@@@@@@@@@@@@@@@@@@@@@@@@@@@@@@@@@@@@@@@@@@@@</w:t>
      </w:r>
    </w:p>
    <w:p w:rsidR="003C0E22" w:rsidRPr="001A3313" w:rsidRDefault="003C0E22" w:rsidP="001A3313">
      <w:pPr>
        <w:pStyle w:val="normal0"/>
        <w:rPr>
          <w:sz w:val="18"/>
          <w:szCs w:val="18"/>
        </w:rPr>
      </w:pPr>
      <w:r w:rsidRPr="001A3313">
        <w:rPr>
          <w:sz w:val="18"/>
          <w:szCs w:val="18"/>
        </w:rPr>
        <w:t xml:space="preserve">  Ns = 3000</w:t>
      </w:r>
    </w:p>
    <w:p w:rsidR="003C0E22" w:rsidRPr="001A3313" w:rsidRDefault="003C0E22" w:rsidP="001A3313">
      <w:pPr>
        <w:pStyle w:val="normal0"/>
        <w:rPr>
          <w:b/>
          <w:bCs/>
          <w:sz w:val="18"/>
          <w:szCs w:val="18"/>
        </w:rPr>
      </w:pPr>
      <w:r w:rsidRPr="001A3313">
        <w:rPr>
          <w:sz w:val="18"/>
          <w:szCs w:val="18"/>
        </w:rPr>
        <w:t xml:space="preserve">  </w:t>
      </w:r>
      <w:r w:rsidRPr="001A3313">
        <w:rPr>
          <w:b/>
          <w:bCs/>
          <w:sz w:val="18"/>
          <w:szCs w:val="18"/>
        </w:rPr>
        <w:t>#Matriz de calculo dos custos</w:t>
      </w:r>
    </w:p>
    <w:p w:rsidR="003C0E22" w:rsidRPr="001A3313" w:rsidRDefault="003C0E22" w:rsidP="001A3313">
      <w:pPr>
        <w:pStyle w:val="normal0"/>
        <w:rPr>
          <w:sz w:val="18"/>
          <w:szCs w:val="18"/>
        </w:rPr>
      </w:pPr>
      <w:r w:rsidRPr="001A3313">
        <w:rPr>
          <w:sz w:val="18"/>
          <w:szCs w:val="18"/>
        </w:rPr>
        <w:t xml:space="preserve">  matCalc&lt;-matrix(nrow=3000,ncol=8)</w:t>
      </w:r>
    </w:p>
    <w:p w:rsidR="003C0E22" w:rsidRPr="001A3313" w:rsidRDefault="003C0E22" w:rsidP="001A3313">
      <w:pPr>
        <w:pStyle w:val="normal0"/>
        <w:rPr>
          <w:sz w:val="18"/>
          <w:szCs w:val="18"/>
        </w:rPr>
      </w:pPr>
      <w:r w:rsidRPr="001A3313">
        <w:rPr>
          <w:sz w:val="18"/>
          <w:szCs w:val="18"/>
        </w:rPr>
        <w:t xml:space="preserve">  colnames(matCalc, do.NULL = FALSE)</w:t>
      </w:r>
    </w:p>
    <w:p w:rsidR="003C0E22" w:rsidRPr="001A3313" w:rsidRDefault="003C0E22" w:rsidP="001A3313">
      <w:pPr>
        <w:pStyle w:val="normal0"/>
        <w:rPr>
          <w:sz w:val="18"/>
          <w:szCs w:val="18"/>
        </w:rPr>
      </w:pPr>
      <w:r w:rsidRPr="001A3313">
        <w:rPr>
          <w:sz w:val="18"/>
          <w:szCs w:val="18"/>
        </w:rPr>
        <w:t xml:space="preserve">  colnames(matCalc) &lt;- c("Projeto","Terraplan", "Fundacoes","Estrutura","Envoltoria","ServAcab", "Finalizacao", "Total")  </w:t>
      </w:r>
    </w:p>
    <w:p w:rsidR="003C0E22" w:rsidRPr="001A3313" w:rsidRDefault="003C0E22" w:rsidP="001A3313">
      <w:pPr>
        <w:pStyle w:val="normal0"/>
        <w:rPr>
          <w:sz w:val="18"/>
          <w:szCs w:val="18"/>
        </w:rPr>
      </w:pPr>
    </w:p>
    <w:p w:rsidR="003C0E22" w:rsidRPr="001A3313" w:rsidRDefault="003C0E22" w:rsidP="001A3313">
      <w:pPr>
        <w:pStyle w:val="normal0"/>
        <w:rPr>
          <w:b/>
          <w:bCs/>
          <w:sz w:val="18"/>
          <w:szCs w:val="18"/>
        </w:rPr>
      </w:pPr>
      <w:r w:rsidRPr="001A3313">
        <w:rPr>
          <w:sz w:val="18"/>
          <w:szCs w:val="18"/>
        </w:rPr>
        <w:t xml:space="preserve">  </w:t>
      </w:r>
      <w:r w:rsidRPr="001A3313">
        <w:rPr>
          <w:b/>
          <w:bCs/>
          <w:sz w:val="18"/>
          <w:szCs w:val="18"/>
        </w:rPr>
        <w:t xml:space="preserve">#Matriz de calculo dos prazos  </w:t>
      </w:r>
    </w:p>
    <w:p w:rsidR="003C0E22" w:rsidRPr="001A3313" w:rsidRDefault="003C0E22" w:rsidP="001A3313">
      <w:pPr>
        <w:pStyle w:val="normal0"/>
        <w:rPr>
          <w:sz w:val="18"/>
          <w:szCs w:val="18"/>
        </w:rPr>
      </w:pPr>
      <w:r w:rsidRPr="001A3313">
        <w:rPr>
          <w:sz w:val="18"/>
          <w:szCs w:val="18"/>
        </w:rPr>
        <w:t xml:space="preserve">  matCalcPrazo&lt;-matrix(nrow=3000,ncol=13)</w:t>
      </w:r>
    </w:p>
    <w:p w:rsidR="003C0E22" w:rsidRPr="001A3313" w:rsidRDefault="003C0E22" w:rsidP="001A3313">
      <w:pPr>
        <w:pStyle w:val="normal0"/>
        <w:rPr>
          <w:sz w:val="18"/>
          <w:szCs w:val="18"/>
        </w:rPr>
      </w:pPr>
      <w:r w:rsidRPr="001A3313">
        <w:rPr>
          <w:sz w:val="18"/>
          <w:szCs w:val="18"/>
        </w:rPr>
        <w:t xml:space="preserve">  colnames(matCalcPrazo, do.NULL = FALSE)</w:t>
      </w:r>
    </w:p>
    <w:p w:rsidR="003C0E22" w:rsidRPr="001A3313" w:rsidRDefault="003C0E22" w:rsidP="001A3313">
      <w:pPr>
        <w:pStyle w:val="normal0"/>
        <w:rPr>
          <w:sz w:val="18"/>
          <w:szCs w:val="18"/>
        </w:rPr>
      </w:pPr>
      <w:r w:rsidRPr="001A3313">
        <w:rPr>
          <w:sz w:val="18"/>
          <w:szCs w:val="18"/>
        </w:rPr>
        <w:t xml:space="preserve">  colnames(matCalcPrazo) &lt;- c("zProjeto","zTerraplan", "zFundacoes","EsperaFundEstr","zEstrutura","zComunEstrutEnv","zEnvoltoria","zEnvoltConsiderada","zComunEnvServAcab","zServAcab","zServAcabConsiderado", "zFinalizacao", "zTotal")  </w:t>
      </w:r>
    </w:p>
    <w:p w:rsidR="003C0E22" w:rsidRPr="001A3313" w:rsidRDefault="003C0E22" w:rsidP="001A3313">
      <w:pPr>
        <w:pStyle w:val="normal0"/>
        <w:rPr>
          <w:sz w:val="18"/>
          <w:szCs w:val="18"/>
        </w:rPr>
      </w:pPr>
      <w:r w:rsidRPr="001A3313">
        <w:rPr>
          <w:sz w:val="18"/>
          <w:szCs w:val="18"/>
        </w:rPr>
        <w:t xml:space="preserve">  </w:t>
      </w:r>
    </w:p>
    <w:p w:rsidR="003C0E22" w:rsidRPr="001A3313" w:rsidRDefault="003C0E22" w:rsidP="001A3313">
      <w:pPr>
        <w:pStyle w:val="normal0"/>
        <w:rPr>
          <w:sz w:val="18"/>
          <w:szCs w:val="18"/>
        </w:rPr>
      </w:pPr>
      <w:r w:rsidRPr="001A3313">
        <w:rPr>
          <w:sz w:val="18"/>
          <w:szCs w:val="18"/>
        </w:rPr>
        <w:t xml:space="preserve">  </w:t>
      </w:r>
    </w:p>
    <w:p w:rsidR="003C0E22" w:rsidRPr="001A3313" w:rsidRDefault="003C0E22" w:rsidP="001A3313">
      <w:pPr>
        <w:pStyle w:val="normal0"/>
        <w:rPr>
          <w:sz w:val="18"/>
          <w:szCs w:val="18"/>
        </w:rPr>
      </w:pPr>
      <w:r w:rsidRPr="001A3313">
        <w:rPr>
          <w:sz w:val="18"/>
          <w:szCs w:val="18"/>
        </w:rPr>
        <w:t>#@@@@@@@@@@@@@@@@@@@@@@@@@@@@@@@@@@@@@@@@@@@@@@@@@@@@@@@@@@@@@@@@@@@@@@@@@@@@@@@@</w:t>
      </w:r>
    </w:p>
    <w:p w:rsidR="003C0E22" w:rsidRPr="001A3313" w:rsidRDefault="003C0E22" w:rsidP="001A3313">
      <w:pPr>
        <w:pStyle w:val="normal0"/>
        <w:rPr>
          <w:sz w:val="18"/>
          <w:szCs w:val="18"/>
        </w:rPr>
      </w:pPr>
      <w:r w:rsidRPr="001A3313">
        <w:rPr>
          <w:sz w:val="18"/>
          <w:szCs w:val="18"/>
        </w:rPr>
        <w:t xml:space="preserve">#@@@@ </w:t>
      </w:r>
      <w:r w:rsidRPr="00AF4444">
        <w:rPr>
          <w:color w:val="FF0000"/>
          <w:sz w:val="18"/>
          <w:szCs w:val="18"/>
        </w:rPr>
        <w:t>Início da Carga da Matriz que conterá os cenários de eventos</w:t>
      </w:r>
      <w:r w:rsidRPr="001A3313">
        <w:rPr>
          <w:sz w:val="18"/>
          <w:szCs w:val="18"/>
        </w:rPr>
        <w:t xml:space="preserve"> @@@@@@@@@@@@@@@@@@@@@@@@@</w:t>
      </w:r>
    </w:p>
    <w:p w:rsidR="003C0E22" w:rsidRPr="001A3313" w:rsidRDefault="003C0E22" w:rsidP="001A3313">
      <w:pPr>
        <w:pStyle w:val="normal0"/>
        <w:rPr>
          <w:sz w:val="18"/>
          <w:szCs w:val="18"/>
        </w:rPr>
      </w:pPr>
      <w:r w:rsidRPr="001A3313">
        <w:rPr>
          <w:sz w:val="18"/>
          <w:szCs w:val="18"/>
        </w:rPr>
        <w:t xml:space="preserve">#@@@@@@@@@@@@@@@@@@@@@@@@@@@@@@@@@@@@@@@@@@@@@@@@@@@@@@@@@@@@@@@@@@@@@@@@@@@@@@@@  </w:t>
      </w:r>
    </w:p>
    <w:p w:rsidR="003C0E22" w:rsidRPr="001A3313" w:rsidRDefault="003C0E22" w:rsidP="001A3313">
      <w:pPr>
        <w:pStyle w:val="normal0"/>
        <w:rPr>
          <w:sz w:val="18"/>
          <w:szCs w:val="18"/>
        </w:rPr>
      </w:pPr>
      <w:r w:rsidRPr="001A3313">
        <w:rPr>
          <w:sz w:val="18"/>
          <w:szCs w:val="18"/>
        </w:rPr>
        <w:t>#CargaEventos&lt;-function(){</w:t>
      </w:r>
    </w:p>
    <w:p w:rsidR="003C0E22" w:rsidRPr="001A3313" w:rsidRDefault="003C0E22" w:rsidP="001A3313">
      <w:pPr>
        <w:pStyle w:val="normal0"/>
        <w:rPr>
          <w:sz w:val="18"/>
          <w:szCs w:val="18"/>
        </w:rPr>
      </w:pPr>
      <w:r w:rsidRPr="001A3313">
        <w:rPr>
          <w:sz w:val="18"/>
          <w:szCs w:val="18"/>
        </w:rPr>
        <w:t xml:space="preserve">    </w:t>
      </w:r>
    </w:p>
    <w:p w:rsidR="003C0E22" w:rsidRPr="001A3313" w:rsidRDefault="003C0E22" w:rsidP="001A3313">
      <w:pPr>
        <w:pStyle w:val="normal0"/>
        <w:rPr>
          <w:b/>
          <w:bCs/>
          <w:sz w:val="18"/>
          <w:szCs w:val="18"/>
        </w:rPr>
      </w:pPr>
      <w:r w:rsidRPr="001A3313">
        <w:rPr>
          <w:sz w:val="18"/>
          <w:szCs w:val="18"/>
        </w:rPr>
        <w:t xml:space="preserve">    </w:t>
      </w:r>
      <w:r w:rsidRPr="001A3313">
        <w:rPr>
          <w:b/>
          <w:bCs/>
          <w:sz w:val="18"/>
          <w:szCs w:val="18"/>
        </w:rPr>
        <w:t>#sorteios das probabilidades de ocorrencia dos eventos</w:t>
      </w:r>
    </w:p>
    <w:p w:rsidR="003C0E22" w:rsidRPr="001A3313" w:rsidRDefault="003C0E22" w:rsidP="001A3313">
      <w:pPr>
        <w:pStyle w:val="normal0"/>
        <w:rPr>
          <w:sz w:val="18"/>
          <w:szCs w:val="18"/>
        </w:rPr>
      </w:pPr>
      <w:r w:rsidRPr="001A3313">
        <w:rPr>
          <w:sz w:val="18"/>
          <w:szCs w:val="18"/>
        </w:rPr>
        <w:t xml:space="preserve"> </w:t>
      </w:r>
    </w:p>
    <w:p w:rsidR="003C0E22" w:rsidRPr="001A3313" w:rsidRDefault="003C0E22" w:rsidP="001A3313">
      <w:pPr>
        <w:pStyle w:val="normal0"/>
        <w:rPr>
          <w:sz w:val="18"/>
          <w:szCs w:val="18"/>
        </w:rPr>
      </w:pPr>
      <w:r w:rsidRPr="001A3313">
        <w:rPr>
          <w:sz w:val="18"/>
          <w:szCs w:val="18"/>
        </w:rPr>
        <w:t xml:space="preserve">    #Seção 1 Fase Projeto - 20% Cliente exigir alteração</w:t>
      </w:r>
    </w:p>
    <w:p w:rsidR="003C0E22" w:rsidRPr="001A3313" w:rsidRDefault="003C0E22" w:rsidP="001A3313">
      <w:pPr>
        <w:pStyle w:val="normal0"/>
        <w:rPr>
          <w:sz w:val="18"/>
          <w:szCs w:val="18"/>
        </w:rPr>
      </w:pPr>
      <w:r w:rsidRPr="001A3313">
        <w:rPr>
          <w:sz w:val="18"/>
          <w:szCs w:val="18"/>
        </w:rPr>
        <w:t xml:space="preserve">    s1prj20 &lt;- rbinom(Ns,1,0.2)</w:t>
      </w:r>
    </w:p>
    <w:p w:rsidR="003C0E22" w:rsidRPr="001A3313" w:rsidRDefault="003C0E22" w:rsidP="001A3313">
      <w:pPr>
        <w:pStyle w:val="normal0"/>
        <w:rPr>
          <w:sz w:val="18"/>
          <w:szCs w:val="18"/>
        </w:rPr>
      </w:pPr>
    </w:p>
    <w:p w:rsidR="003C0E22" w:rsidRPr="001A3313" w:rsidRDefault="003C0E22" w:rsidP="001A3313">
      <w:pPr>
        <w:pStyle w:val="normal0"/>
        <w:rPr>
          <w:sz w:val="18"/>
          <w:szCs w:val="18"/>
        </w:rPr>
      </w:pPr>
      <w:r w:rsidRPr="001A3313">
        <w:rPr>
          <w:sz w:val="18"/>
          <w:szCs w:val="18"/>
        </w:rPr>
        <w:t xml:space="preserve">    #Seção 2 Fase Terraplanagem - 30% Encontrar artefatos arqueológicos</w:t>
      </w:r>
    </w:p>
    <w:p w:rsidR="003C0E22" w:rsidRPr="001A3313" w:rsidRDefault="003C0E22" w:rsidP="001A3313">
      <w:pPr>
        <w:pStyle w:val="normal0"/>
        <w:rPr>
          <w:sz w:val="18"/>
          <w:szCs w:val="18"/>
        </w:rPr>
      </w:pPr>
      <w:r w:rsidRPr="001A3313">
        <w:rPr>
          <w:sz w:val="18"/>
          <w:szCs w:val="18"/>
        </w:rPr>
        <w:t xml:space="preserve">    s2tpl30 &lt;- rbinom(Ns,1,0.3)</w:t>
      </w:r>
    </w:p>
    <w:p w:rsidR="003C0E22" w:rsidRPr="001A3313" w:rsidRDefault="003C0E22" w:rsidP="001A3313">
      <w:pPr>
        <w:pStyle w:val="normal0"/>
        <w:rPr>
          <w:sz w:val="18"/>
          <w:szCs w:val="18"/>
        </w:rPr>
      </w:pPr>
      <w:r w:rsidRPr="001A3313">
        <w:rPr>
          <w:sz w:val="18"/>
          <w:szCs w:val="18"/>
        </w:rPr>
        <w:t xml:space="preserve">    </w:t>
      </w:r>
    </w:p>
    <w:p w:rsidR="003C0E22" w:rsidRPr="001A3313" w:rsidRDefault="003C0E22" w:rsidP="001A3313">
      <w:pPr>
        <w:pStyle w:val="normal0"/>
        <w:rPr>
          <w:sz w:val="18"/>
          <w:szCs w:val="18"/>
        </w:rPr>
      </w:pPr>
      <w:r w:rsidRPr="001A3313">
        <w:rPr>
          <w:sz w:val="18"/>
          <w:szCs w:val="18"/>
        </w:rPr>
        <w:t xml:space="preserve">    #Seção 5 Fase Envoltória - 10% Novo dono não aceitar o contrato</w:t>
      </w:r>
    </w:p>
    <w:p w:rsidR="003C0E22" w:rsidRPr="001A3313" w:rsidRDefault="003C0E22" w:rsidP="001A3313">
      <w:pPr>
        <w:pStyle w:val="normal0"/>
        <w:rPr>
          <w:sz w:val="18"/>
          <w:szCs w:val="18"/>
        </w:rPr>
      </w:pPr>
      <w:r w:rsidRPr="001A3313">
        <w:rPr>
          <w:sz w:val="18"/>
          <w:szCs w:val="18"/>
        </w:rPr>
        <w:t xml:space="preserve">    s5env10 &lt;- rbinom(Ns,1,0.1)</w:t>
      </w:r>
    </w:p>
    <w:p w:rsidR="003C0E22" w:rsidRPr="001A3313" w:rsidRDefault="003C0E22" w:rsidP="001A3313">
      <w:pPr>
        <w:pStyle w:val="normal0"/>
        <w:rPr>
          <w:sz w:val="18"/>
          <w:szCs w:val="18"/>
        </w:rPr>
      </w:pPr>
      <w:r w:rsidRPr="001A3313">
        <w:rPr>
          <w:sz w:val="18"/>
          <w:szCs w:val="18"/>
        </w:rPr>
        <w:t xml:space="preserve">    </w:t>
      </w:r>
    </w:p>
    <w:p w:rsidR="003C0E22" w:rsidRPr="001A3313" w:rsidRDefault="003C0E22" w:rsidP="001A3313">
      <w:pPr>
        <w:pStyle w:val="normal0"/>
        <w:rPr>
          <w:sz w:val="18"/>
          <w:szCs w:val="18"/>
        </w:rPr>
      </w:pPr>
      <w:r w:rsidRPr="001A3313">
        <w:rPr>
          <w:sz w:val="18"/>
          <w:szCs w:val="18"/>
        </w:rPr>
        <w:t xml:space="preserve">    #Seção 6 Fase Acabamento - 5% Acabamento escolhido pelo cliente ser vetado pela diretoria</w:t>
      </w:r>
    </w:p>
    <w:p w:rsidR="003C0E22" w:rsidRPr="001A3313" w:rsidRDefault="003C0E22" w:rsidP="001A3313">
      <w:pPr>
        <w:pStyle w:val="normal0"/>
        <w:rPr>
          <w:sz w:val="18"/>
          <w:szCs w:val="18"/>
        </w:rPr>
      </w:pPr>
      <w:r w:rsidRPr="001A3313">
        <w:rPr>
          <w:sz w:val="18"/>
          <w:szCs w:val="18"/>
        </w:rPr>
        <w:t xml:space="preserve">    s6acab5 &lt;- rbinom(Ns,1,0.05)</w:t>
      </w:r>
    </w:p>
    <w:p w:rsidR="003C0E22" w:rsidRPr="001A3313" w:rsidRDefault="003C0E22" w:rsidP="001A3313">
      <w:pPr>
        <w:pStyle w:val="normal0"/>
        <w:rPr>
          <w:sz w:val="18"/>
          <w:szCs w:val="18"/>
        </w:rPr>
      </w:pPr>
    </w:p>
    <w:p w:rsidR="003C0E22" w:rsidRPr="001A3313" w:rsidRDefault="003C0E22" w:rsidP="001A3313">
      <w:pPr>
        <w:pStyle w:val="normal0"/>
        <w:rPr>
          <w:sz w:val="18"/>
          <w:szCs w:val="18"/>
        </w:rPr>
      </w:pPr>
      <w:r w:rsidRPr="001A3313">
        <w:rPr>
          <w:sz w:val="18"/>
          <w:szCs w:val="18"/>
        </w:rPr>
        <w:t xml:space="preserve">    #Seção 7 Fase Finalização - 40% de chances de ter que realizar acertos</w:t>
      </w:r>
    </w:p>
    <w:p w:rsidR="003C0E22" w:rsidRPr="001A3313" w:rsidRDefault="003C0E22" w:rsidP="001A3313">
      <w:pPr>
        <w:pStyle w:val="normal0"/>
        <w:rPr>
          <w:sz w:val="18"/>
          <w:szCs w:val="18"/>
        </w:rPr>
      </w:pPr>
      <w:r w:rsidRPr="001A3313">
        <w:rPr>
          <w:sz w:val="18"/>
          <w:szCs w:val="18"/>
        </w:rPr>
        <w:t xml:space="preserve">    s7final40 &lt;- rbinom(Ns,1,0.4)</w:t>
      </w:r>
    </w:p>
    <w:p w:rsidR="003C0E22" w:rsidRPr="001A3313" w:rsidRDefault="003C0E22" w:rsidP="001A3313">
      <w:pPr>
        <w:pStyle w:val="normal0"/>
        <w:rPr>
          <w:sz w:val="18"/>
          <w:szCs w:val="18"/>
        </w:rPr>
      </w:pPr>
      <w:r w:rsidRPr="001A3313">
        <w:rPr>
          <w:sz w:val="18"/>
          <w:szCs w:val="18"/>
        </w:rPr>
        <w:t xml:space="preserve">    </w:t>
      </w:r>
    </w:p>
    <w:p w:rsidR="003C0E22" w:rsidRPr="001A3313" w:rsidRDefault="003C0E22" w:rsidP="001A3313">
      <w:pPr>
        <w:pStyle w:val="normal0"/>
        <w:rPr>
          <w:sz w:val="18"/>
          <w:szCs w:val="18"/>
        </w:rPr>
      </w:pPr>
      <w:r w:rsidRPr="001A3313">
        <w:rPr>
          <w:sz w:val="18"/>
          <w:szCs w:val="18"/>
        </w:rPr>
        <w:t xml:space="preserve">    #Seção 7 Fase Finalização - 5% de chances de ter que realizar acertos novamente</w:t>
      </w:r>
    </w:p>
    <w:p w:rsidR="003C0E22" w:rsidRPr="001A3313" w:rsidRDefault="003C0E22" w:rsidP="001A3313">
      <w:pPr>
        <w:pStyle w:val="normal0"/>
        <w:rPr>
          <w:sz w:val="18"/>
          <w:szCs w:val="18"/>
          <w:lang w:val="en-US"/>
        </w:rPr>
      </w:pPr>
      <w:r w:rsidRPr="001A3313">
        <w:rPr>
          <w:sz w:val="18"/>
          <w:szCs w:val="18"/>
        </w:rPr>
        <w:t xml:space="preserve">    </w:t>
      </w:r>
      <w:r w:rsidRPr="001A3313">
        <w:rPr>
          <w:sz w:val="18"/>
          <w:szCs w:val="18"/>
          <w:lang w:val="en-US"/>
        </w:rPr>
        <w:t>s7final5 &lt;- rbinom(Ns,1,0.05)</w:t>
      </w:r>
    </w:p>
    <w:p w:rsidR="003C0E22" w:rsidRPr="001A3313" w:rsidRDefault="003C0E22" w:rsidP="001A3313">
      <w:pPr>
        <w:pStyle w:val="normal0"/>
        <w:rPr>
          <w:sz w:val="18"/>
          <w:szCs w:val="18"/>
          <w:lang w:val="en-US"/>
        </w:rPr>
      </w:pPr>
      <w:r w:rsidRPr="001A3313">
        <w:rPr>
          <w:sz w:val="18"/>
          <w:szCs w:val="18"/>
          <w:lang w:val="en-US"/>
        </w:rPr>
        <w:t xml:space="preserve">    </w:t>
      </w:r>
    </w:p>
    <w:p w:rsidR="003C0E22" w:rsidRPr="001A3313" w:rsidRDefault="003C0E22" w:rsidP="001A3313">
      <w:pPr>
        <w:pStyle w:val="normal0"/>
        <w:rPr>
          <w:sz w:val="18"/>
          <w:szCs w:val="18"/>
          <w:lang w:val="en-US"/>
        </w:rPr>
      </w:pPr>
      <w:r w:rsidRPr="001A3313">
        <w:rPr>
          <w:sz w:val="18"/>
          <w:szCs w:val="18"/>
          <w:lang w:val="en-US"/>
        </w:rPr>
        <w:t xml:space="preserve">    for (i in 1:Ns)</w:t>
      </w:r>
    </w:p>
    <w:p w:rsidR="003C0E22" w:rsidRPr="001A3313" w:rsidRDefault="003C0E22" w:rsidP="001A3313">
      <w:pPr>
        <w:pStyle w:val="normal0"/>
        <w:rPr>
          <w:sz w:val="18"/>
          <w:szCs w:val="18"/>
        </w:rPr>
      </w:pPr>
      <w:r w:rsidRPr="001A3313">
        <w:rPr>
          <w:sz w:val="18"/>
          <w:szCs w:val="18"/>
          <w:lang w:val="en-US"/>
        </w:rPr>
        <w:t xml:space="preserve">      </w:t>
      </w:r>
      <w:r w:rsidRPr="001A3313">
        <w:rPr>
          <w:sz w:val="18"/>
          <w:szCs w:val="18"/>
        </w:rPr>
        <w:t>{</w:t>
      </w:r>
    </w:p>
    <w:p w:rsidR="003C0E22" w:rsidRPr="001A3313" w:rsidRDefault="003C0E22" w:rsidP="001A3313">
      <w:pPr>
        <w:pStyle w:val="normal0"/>
        <w:rPr>
          <w:sz w:val="18"/>
          <w:szCs w:val="18"/>
        </w:rPr>
      </w:pPr>
      <w:r w:rsidRPr="001A3313">
        <w:rPr>
          <w:sz w:val="18"/>
          <w:szCs w:val="18"/>
        </w:rPr>
        <w:t xml:space="preserve">        matEvt[i,"s1prj20%"] &lt;- s1prj20[i]</w:t>
      </w:r>
    </w:p>
    <w:p w:rsidR="003C0E22" w:rsidRPr="001A3313" w:rsidRDefault="003C0E22" w:rsidP="001A3313">
      <w:pPr>
        <w:pStyle w:val="normal0"/>
        <w:rPr>
          <w:sz w:val="18"/>
          <w:szCs w:val="18"/>
        </w:rPr>
      </w:pPr>
      <w:r w:rsidRPr="001A3313">
        <w:rPr>
          <w:sz w:val="18"/>
          <w:szCs w:val="18"/>
        </w:rPr>
        <w:t xml:space="preserve">        matEvt[i,"s2tpl30%"] &lt;- s2tpl30[i] </w:t>
      </w:r>
    </w:p>
    <w:p w:rsidR="003C0E22" w:rsidRPr="001A3313" w:rsidRDefault="003C0E22" w:rsidP="001A3313">
      <w:pPr>
        <w:pStyle w:val="normal0"/>
        <w:rPr>
          <w:sz w:val="18"/>
          <w:szCs w:val="18"/>
        </w:rPr>
      </w:pPr>
      <w:r w:rsidRPr="001A3313">
        <w:rPr>
          <w:sz w:val="18"/>
          <w:szCs w:val="18"/>
        </w:rPr>
        <w:t xml:space="preserve">        matEvt[i,"s5env10%"] &lt;- s5env10[i] </w:t>
      </w:r>
    </w:p>
    <w:p w:rsidR="003C0E22" w:rsidRPr="001A3313" w:rsidRDefault="003C0E22" w:rsidP="001A3313">
      <w:pPr>
        <w:pStyle w:val="normal0"/>
        <w:rPr>
          <w:sz w:val="18"/>
          <w:szCs w:val="18"/>
        </w:rPr>
      </w:pPr>
      <w:r w:rsidRPr="001A3313">
        <w:rPr>
          <w:sz w:val="18"/>
          <w:szCs w:val="18"/>
        </w:rPr>
        <w:t xml:space="preserve">        matEvt[i,"s6acab5%"] &lt;- s6acab5[i] </w:t>
      </w:r>
    </w:p>
    <w:p w:rsidR="003C0E22" w:rsidRPr="001A3313" w:rsidRDefault="003C0E22" w:rsidP="001A3313">
      <w:pPr>
        <w:pStyle w:val="normal0"/>
        <w:rPr>
          <w:sz w:val="18"/>
          <w:szCs w:val="18"/>
        </w:rPr>
      </w:pPr>
      <w:r w:rsidRPr="001A3313">
        <w:rPr>
          <w:sz w:val="18"/>
          <w:szCs w:val="18"/>
        </w:rPr>
        <w:t xml:space="preserve">        matEvt[i,"s7final40%"] &lt;- s7final40[i] </w:t>
      </w:r>
    </w:p>
    <w:p w:rsidR="003C0E22" w:rsidRPr="001A3313" w:rsidRDefault="003C0E22" w:rsidP="001A3313">
      <w:pPr>
        <w:pStyle w:val="normal0"/>
        <w:rPr>
          <w:sz w:val="18"/>
          <w:szCs w:val="18"/>
        </w:rPr>
      </w:pPr>
      <w:r w:rsidRPr="001A3313">
        <w:rPr>
          <w:sz w:val="18"/>
          <w:szCs w:val="18"/>
        </w:rPr>
        <w:t xml:space="preserve">        matEvt[i,"s7final5%"] &lt;- s7final5[i] </w:t>
      </w:r>
    </w:p>
    <w:p w:rsidR="003C0E22" w:rsidRPr="001A3313" w:rsidRDefault="003C0E22" w:rsidP="001A3313">
      <w:pPr>
        <w:pStyle w:val="normal0"/>
        <w:rPr>
          <w:sz w:val="18"/>
          <w:szCs w:val="18"/>
        </w:rPr>
      </w:pPr>
      <w:r w:rsidRPr="001A3313">
        <w:rPr>
          <w:sz w:val="18"/>
          <w:szCs w:val="18"/>
        </w:rPr>
        <w:t xml:space="preserve">      }</w:t>
      </w:r>
    </w:p>
    <w:p w:rsidR="003C0E22" w:rsidRPr="001A3313" w:rsidRDefault="003C0E22" w:rsidP="001A3313">
      <w:pPr>
        <w:pStyle w:val="normal0"/>
        <w:rPr>
          <w:sz w:val="18"/>
          <w:szCs w:val="18"/>
        </w:rPr>
      </w:pPr>
    </w:p>
    <w:p w:rsidR="003C0E22" w:rsidRPr="001A3313" w:rsidRDefault="003C0E22" w:rsidP="001A3313">
      <w:pPr>
        <w:pStyle w:val="normal0"/>
        <w:rPr>
          <w:sz w:val="18"/>
          <w:szCs w:val="18"/>
        </w:rPr>
      </w:pPr>
      <w:r w:rsidRPr="001A3313">
        <w:rPr>
          <w:sz w:val="18"/>
          <w:szCs w:val="18"/>
        </w:rPr>
        <w:t xml:space="preserve">    #return(0)</w:t>
      </w:r>
    </w:p>
    <w:p w:rsidR="003C0E22" w:rsidRPr="001A3313" w:rsidRDefault="003C0E22" w:rsidP="001A3313">
      <w:pPr>
        <w:pStyle w:val="normal0"/>
        <w:rPr>
          <w:sz w:val="18"/>
          <w:szCs w:val="18"/>
        </w:rPr>
      </w:pPr>
      <w:r w:rsidRPr="001A3313">
        <w:rPr>
          <w:sz w:val="18"/>
          <w:szCs w:val="18"/>
        </w:rPr>
        <w:t xml:space="preserve"> #} #Fechamento da função de carga dos eventos</w:t>
      </w:r>
    </w:p>
    <w:p w:rsidR="003C0E22" w:rsidRPr="001A3313" w:rsidRDefault="003C0E22" w:rsidP="001A3313">
      <w:pPr>
        <w:pStyle w:val="normal0"/>
        <w:rPr>
          <w:sz w:val="18"/>
          <w:szCs w:val="18"/>
        </w:rPr>
      </w:pPr>
      <w:r w:rsidRPr="001A3313">
        <w:rPr>
          <w:sz w:val="18"/>
          <w:szCs w:val="18"/>
        </w:rPr>
        <w:t># --------------- Fim Funcao carga dos eventos --------------------</w:t>
      </w:r>
    </w:p>
    <w:p w:rsidR="003C0E22" w:rsidRPr="001A3313" w:rsidRDefault="003C0E22" w:rsidP="001A3313">
      <w:pPr>
        <w:pStyle w:val="normal0"/>
        <w:rPr>
          <w:sz w:val="18"/>
          <w:szCs w:val="18"/>
        </w:rPr>
      </w:pPr>
      <w:r w:rsidRPr="001A3313">
        <w:rPr>
          <w:sz w:val="18"/>
          <w:szCs w:val="18"/>
        </w:rPr>
        <w:t xml:space="preserve">  </w:t>
      </w:r>
    </w:p>
    <w:p w:rsidR="003C0E22" w:rsidRPr="001A3313" w:rsidRDefault="003C0E22" w:rsidP="001A3313">
      <w:pPr>
        <w:pStyle w:val="normal0"/>
        <w:rPr>
          <w:sz w:val="18"/>
          <w:szCs w:val="18"/>
        </w:rPr>
      </w:pPr>
      <w:r w:rsidRPr="001A3313">
        <w:rPr>
          <w:sz w:val="18"/>
          <w:szCs w:val="18"/>
        </w:rPr>
        <w:t>#@@@@@@@@@@@@@@@@@@@@@@@@@@@@@@@@@@@@@@@@@@@@@@@@@@@@@@@@@@@@@@@@@@@@@@@@@@@@@@@@</w:t>
      </w:r>
    </w:p>
    <w:p w:rsidR="003C0E22" w:rsidRPr="001A3313" w:rsidRDefault="003C0E22" w:rsidP="001A3313">
      <w:pPr>
        <w:pStyle w:val="normal0"/>
        <w:rPr>
          <w:sz w:val="18"/>
          <w:szCs w:val="18"/>
        </w:rPr>
      </w:pPr>
      <w:r w:rsidRPr="001A3313">
        <w:rPr>
          <w:sz w:val="18"/>
          <w:szCs w:val="18"/>
        </w:rPr>
        <w:t xml:space="preserve">#@@@@ </w:t>
      </w:r>
      <w:r w:rsidRPr="00AF4444">
        <w:rPr>
          <w:color w:val="FF0000"/>
          <w:sz w:val="18"/>
          <w:szCs w:val="18"/>
        </w:rPr>
        <w:t>Início da Carga da Matriz que conterá os cenários de prazo</w:t>
      </w:r>
      <w:r w:rsidRPr="001A3313">
        <w:rPr>
          <w:sz w:val="18"/>
          <w:szCs w:val="18"/>
        </w:rPr>
        <w:t xml:space="preserve"> @@@@@@@@@@@@@@@@@@@@@@@@@@@</w:t>
      </w:r>
    </w:p>
    <w:p w:rsidR="003C0E22" w:rsidRPr="001A3313" w:rsidRDefault="003C0E22" w:rsidP="001A3313">
      <w:pPr>
        <w:pStyle w:val="normal0"/>
        <w:rPr>
          <w:sz w:val="18"/>
          <w:szCs w:val="18"/>
          <w:lang w:val="en-US"/>
        </w:rPr>
      </w:pPr>
      <w:r w:rsidRPr="001A3313">
        <w:rPr>
          <w:sz w:val="18"/>
          <w:szCs w:val="18"/>
          <w:lang w:val="en-US"/>
        </w:rPr>
        <w:t>#@@@@@@@@@@@@@@@@@@@@@@@@@@@@@@@@@@@@@@@@@@@@@@@@@@@@@@@@@@@@@@@@@@@@@@@@@@@@@@@@</w:t>
      </w:r>
    </w:p>
    <w:p w:rsidR="003C0E22" w:rsidRPr="001A3313" w:rsidRDefault="003C0E22" w:rsidP="001A3313">
      <w:pPr>
        <w:pStyle w:val="normal0"/>
        <w:rPr>
          <w:sz w:val="18"/>
          <w:szCs w:val="18"/>
          <w:lang w:val="en-US"/>
        </w:rPr>
      </w:pPr>
      <w:r w:rsidRPr="001A3313">
        <w:rPr>
          <w:sz w:val="18"/>
          <w:szCs w:val="18"/>
          <w:lang w:val="en-US"/>
        </w:rPr>
        <w:t xml:space="preserve">    </w:t>
      </w:r>
    </w:p>
    <w:p w:rsidR="003C0E22" w:rsidRPr="001A3313" w:rsidRDefault="003C0E22" w:rsidP="001A3313">
      <w:pPr>
        <w:pStyle w:val="normal0"/>
        <w:rPr>
          <w:sz w:val="18"/>
          <w:szCs w:val="18"/>
          <w:lang w:val="en-US"/>
        </w:rPr>
      </w:pPr>
      <w:r w:rsidRPr="001A3313">
        <w:rPr>
          <w:sz w:val="18"/>
          <w:szCs w:val="18"/>
          <w:lang w:val="en-US"/>
        </w:rPr>
        <w:t>#    CarregaPrazos&lt;-function(){</w:t>
      </w:r>
    </w:p>
    <w:p w:rsidR="003C0E22" w:rsidRPr="001A3313" w:rsidRDefault="003C0E22" w:rsidP="001A3313">
      <w:pPr>
        <w:pStyle w:val="normal0"/>
        <w:rPr>
          <w:sz w:val="18"/>
          <w:szCs w:val="18"/>
          <w:lang w:val="en-US"/>
        </w:rPr>
      </w:pPr>
    </w:p>
    <w:p w:rsidR="003C0E22" w:rsidRPr="001A3313" w:rsidRDefault="003C0E22" w:rsidP="001A3313">
      <w:pPr>
        <w:pStyle w:val="normal0"/>
        <w:rPr>
          <w:sz w:val="18"/>
          <w:szCs w:val="18"/>
          <w:lang w:val="en-US"/>
        </w:rPr>
      </w:pPr>
    </w:p>
    <w:p w:rsidR="003C0E22" w:rsidRPr="001A3313" w:rsidRDefault="003C0E22" w:rsidP="001A3313">
      <w:pPr>
        <w:pStyle w:val="normal0"/>
        <w:rPr>
          <w:sz w:val="18"/>
          <w:szCs w:val="18"/>
          <w:lang w:val="en-US"/>
        </w:rPr>
      </w:pPr>
      <w:r w:rsidRPr="001A3313">
        <w:rPr>
          <w:sz w:val="18"/>
          <w:szCs w:val="18"/>
          <w:lang w:val="en-US"/>
        </w:rPr>
        <w:t xml:space="preserve">      library(triangle)</w:t>
      </w:r>
    </w:p>
    <w:p w:rsidR="003C0E22" w:rsidRPr="001A3313" w:rsidRDefault="003C0E22" w:rsidP="001A3313">
      <w:pPr>
        <w:pStyle w:val="normal0"/>
        <w:rPr>
          <w:sz w:val="18"/>
          <w:szCs w:val="18"/>
          <w:lang w:val="en-US"/>
        </w:rPr>
      </w:pPr>
      <w:r w:rsidRPr="001A3313">
        <w:rPr>
          <w:sz w:val="18"/>
          <w:szCs w:val="18"/>
          <w:lang w:val="en-US"/>
        </w:rPr>
        <w:t xml:space="preserve">      for (i in 1:Ns)</w:t>
      </w:r>
    </w:p>
    <w:p w:rsidR="003C0E22" w:rsidRPr="001A3313" w:rsidRDefault="003C0E22" w:rsidP="001A3313">
      <w:pPr>
        <w:pStyle w:val="normal0"/>
        <w:rPr>
          <w:sz w:val="18"/>
          <w:szCs w:val="18"/>
        </w:rPr>
      </w:pPr>
      <w:r w:rsidRPr="001A3313">
        <w:rPr>
          <w:sz w:val="18"/>
          <w:szCs w:val="18"/>
          <w:lang w:val="en-US"/>
        </w:rPr>
        <w:t xml:space="preserve">      </w:t>
      </w:r>
      <w:r w:rsidRPr="001A3313">
        <w:rPr>
          <w:sz w:val="18"/>
          <w:szCs w:val="18"/>
        </w:rPr>
        <w:t>{</w:t>
      </w:r>
    </w:p>
    <w:p w:rsidR="003C0E22" w:rsidRPr="001A3313" w:rsidRDefault="003C0E22" w:rsidP="001A3313">
      <w:pPr>
        <w:pStyle w:val="normal0"/>
        <w:rPr>
          <w:sz w:val="18"/>
          <w:szCs w:val="18"/>
        </w:rPr>
      </w:pPr>
      <w:r w:rsidRPr="001A3313">
        <w:rPr>
          <w:sz w:val="18"/>
          <w:szCs w:val="18"/>
        </w:rPr>
        <w:t xml:space="preserve">          #Prazos da Seção 1 - Projeto - A sigla "mais" indica que na ocorrência do evento a qtd de semanas deve ser somada ao tempo principal</w:t>
      </w:r>
    </w:p>
    <w:p w:rsidR="003C0E22" w:rsidRPr="001A3313" w:rsidRDefault="003C0E22" w:rsidP="001A3313">
      <w:pPr>
        <w:pStyle w:val="normal0"/>
        <w:rPr>
          <w:sz w:val="18"/>
          <w:szCs w:val="18"/>
        </w:rPr>
      </w:pPr>
      <w:r w:rsidRPr="001A3313">
        <w:rPr>
          <w:sz w:val="18"/>
          <w:szCs w:val="18"/>
        </w:rPr>
        <w:t xml:space="preserve">          matPrazo[i,"s1prj"] &lt;- rtriangle(1,14,21,16) </w:t>
      </w:r>
    </w:p>
    <w:p w:rsidR="003C0E22" w:rsidRPr="001A3313" w:rsidRDefault="003C0E22" w:rsidP="001A3313">
      <w:pPr>
        <w:pStyle w:val="normal0"/>
        <w:rPr>
          <w:sz w:val="18"/>
          <w:szCs w:val="18"/>
        </w:rPr>
      </w:pPr>
      <w:r w:rsidRPr="001A3313">
        <w:rPr>
          <w:sz w:val="18"/>
          <w:szCs w:val="18"/>
        </w:rPr>
        <w:t xml:space="preserve">          matPrazo[i,"s1prj20%mais"] &lt;- rtriangle(1,3,6,4)</w:t>
      </w:r>
    </w:p>
    <w:p w:rsidR="003C0E22" w:rsidRPr="001A3313" w:rsidRDefault="003C0E22" w:rsidP="001A3313">
      <w:pPr>
        <w:pStyle w:val="normal0"/>
        <w:rPr>
          <w:sz w:val="18"/>
          <w:szCs w:val="18"/>
        </w:rPr>
      </w:pPr>
      <w:r w:rsidRPr="001A3313">
        <w:rPr>
          <w:sz w:val="18"/>
          <w:szCs w:val="18"/>
        </w:rPr>
        <w:t xml:space="preserve">          </w:t>
      </w:r>
    </w:p>
    <w:p w:rsidR="003C0E22" w:rsidRPr="001A3313" w:rsidRDefault="003C0E22" w:rsidP="001A3313">
      <w:pPr>
        <w:pStyle w:val="normal0"/>
        <w:rPr>
          <w:sz w:val="18"/>
          <w:szCs w:val="18"/>
        </w:rPr>
      </w:pPr>
      <w:r w:rsidRPr="001A3313">
        <w:rPr>
          <w:sz w:val="18"/>
          <w:szCs w:val="18"/>
        </w:rPr>
        <w:t xml:space="preserve">          #Prazos da Seção 2 - Terraplanagem - A sigla "mais" indica que na ocorrência do evento a qtd de semanas deve ser somada ao tempo principal</w:t>
      </w:r>
    </w:p>
    <w:p w:rsidR="003C0E22" w:rsidRPr="001A3313" w:rsidRDefault="003C0E22" w:rsidP="001A3313">
      <w:pPr>
        <w:pStyle w:val="normal0"/>
        <w:rPr>
          <w:sz w:val="18"/>
          <w:szCs w:val="18"/>
        </w:rPr>
      </w:pPr>
      <w:r w:rsidRPr="001A3313">
        <w:rPr>
          <w:sz w:val="18"/>
          <w:szCs w:val="18"/>
        </w:rPr>
        <w:t xml:space="preserve">          matPrazo[i,"s2tpl"] &lt;- rtriangle(1,3,7,4) </w:t>
      </w:r>
    </w:p>
    <w:p w:rsidR="003C0E22" w:rsidRPr="001A3313" w:rsidRDefault="003C0E22" w:rsidP="001A3313">
      <w:pPr>
        <w:pStyle w:val="normal0"/>
        <w:rPr>
          <w:sz w:val="18"/>
          <w:szCs w:val="18"/>
        </w:rPr>
      </w:pPr>
      <w:r w:rsidRPr="001A3313">
        <w:rPr>
          <w:sz w:val="18"/>
          <w:szCs w:val="18"/>
        </w:rPr>
        <w:t xml:space="preserve">          matPrazo[i,"s2tpl30%mais"] &lt;- rtriangle(1,8,14,10) </w:t>
      </w:r>
    </w:p>
    <w:p w:rsidR="003C0E22" w:rsidRPr="001A3313" w:rsidRDefault="003C0E22" w:rsidP="001A3313">
      <w:pPr>
        <w:pStyle w:val="normal0"/>
        <w:rPr>
          <w:sz w:val="18"/>
          <w:szCs w:val="18"/>
        </w:rPr>
      </w:pPr>
      <w:r w:rsidRPr="001A3313">
        <w:rPr>
          <w:sz w:val="18"/>
          <w:szCs w:val="18"/>
        </w:rPr>
        <w:t xml:space="preserve">          </w:t>
      </w:r>
    </w:p>
    <w:p w:rsidR="003C0E22" w:rsidRPr="001A3313" w:rsidRDefault="003C0E22" w:rsidP="001A3313">
      <w:pPr>
        <w:pStyle w:val="normal0"/>
        <w:rPr>
          <w:sz w:val="18"/>
          <w:szCs w:val="18"/>
        </w:rPr>
      </w:pPr>
      <w:r w:rsidRPr="001A3313">
        <w:rPr>
          <w:sz w:val="18"/>
          <w:szCs w:val="18"/>
        </w:rPr>
        <w:t xml:space="preserve">          #Prazos da Seção 3 - Fundações</w:t>
      </w:r>
    </w:p>
    <w:p w:rsidR="003C0E22" w:rsidRPr="001A3313" w:rsidRDefault="003C0E22" w:rsidP="001A3313">
      <w:pPr>
        <w:pStyle w:val="normal0"/>
        <w:rPr>
          <w:sz w:val="18"/>
          <w:szCs w:val="18"/>
        </w:rPr>
      </w:pPr>
      <w:r w:rsidRPr="001A3313">
        <w:rPr>
          <w:sz w:val="18"/>
          <w:szCs w:val="18"/>
        </w:rPr>
        <w:t xml:space="preserve">          matPrazo[i,"s3fund"] &lt;- rtriangle(1,6,8,7)</w:t>
      </w:r>
    </w:p>
    <w:p w:rsidR="003C0E22" w:rsidRPr="001A3313" w:rsidRDefault="003C0E22" w:rsidP="001A3313">
      <w:pPr>
        <w:pStyle w:val="normal0"/>
        <w:rPr>
          <w:sz w:val="18"/>
          <w:szCs w:val="18"/>
        </w:rPr>
      </w:pPr>
      <w:r w:rsidRPr="001A3313">
        <w:rPr>
          <w:sz w:val="18"/>
          <w:szCs w:val="18"/>
        </w:rPr>
        <w:t xml:space="preserve">          </w:t>
      </w:r>
    </w:p>
    <w:p w:rsidR="003C0E22" w:rsidRPr="001A3313" w:rsidRDefault="003C0E22" w:rsidP="001A3313">
      <w:pPr>
        <w:pStyle w:val="normal0"/>
        <w:rPr>
          <w:sz w:val="18"/>
          <w:szCs w:val="18"/>
        </w:rPr>
      </w:pPr>
      <w:r w:rsidRPr="001A3313">
        <w:rPr>
          <w:sz w:val="18"/>
          <w:szCs w:val="18"/>
        </w:rPr>
        <w:t xml:space="preserve">          #Prazos da Seção 4 - Estrutura</w:t>
      </w:r>
    </w:p>
    <w:p w:rsidR="003C0E22" w:rsidRPr="001A3313" w:rsidRDefault="003C0E22" w:rsidP="001A3313">
      <w:pPr>
        <w:pStyle w:val="normal0"/>
        <w:rPr>
          <w:sz w:val="18"/>
          <w:szCs w:val="18"/>
        </w:rPr>
      </w:pPr>
      <w:r w:rsidRPr="001A3313">
        <w:rPr>
          <w:sz w:val="18"/>
          <w:szCs w:val="18"/>
        </w:rPr>
        <w:t xml:space="preserve">          matPrazo[i,"s4esperaFundEstr"] &lt;- rtriangle(1,3,6,4) </w:t>
      </w:r>
    </w:p>
    <w:p w:rsidR="003C0E22" w:rsidRPr="001A3313" w:rsidRDefault="003C0E22" w:rsidP="001A3313">
      <w:pPr>
        <w:pStyle w:val="normal0"/>
        <w:rPr>
          <w:sz w:val="18"/>
          <w:szCs w:val="18"/>
        </w:rPr>
      </w:pPr>
      <w:r w:rsidRPr="001A3313">
        <w:rPr>
          <w:sz w:val="18"/>
          <w:szCs w:val="18"/>
        </w:rPr>
        <w:t xml:space="preserve">          matPrazo[i,"s4estrutp1"] &lt;- rtriangle(1,4,6,4.5) </w:t>
      </w:r>
    </w:p>
    <w:p w:rsidR="003C0E22" w:rsidRPr="001A3313" w:rsidRDefault="003C0E22" w:rsidP="001A3313">
      <w:pPr>
        <w:pStyle w:val="normal0"/>
        <w:rPr>
          <w:sz w:val="18"/>
          <w:szCs w:val="18"/>
        </w:rPr>
      </w:pPr>
      <w:r w:rsidRPr="001A3313">
        <w:rPr>
          <w:sz w:val="18"/>
          <w:szCs w:val="18"/>
        </w:rPr>
        <w:t xml:space="preserve">          matPrazo[i,"s4estrutp2"] &lt;- rtriangle(1,4,6,4.5)</w:t>
      </w:r>
    </w:p>
    <w:p w:rsidR="003C0E22" w:rsidRPr="001A3313" w:rsidRDefault="003C0E22" w:rsidP="001A3313">
      <w:pPr>
        <w:pStyle w:val="normal0"/>
        <w:rPr>
          <w:sz w:val="18"/>
          <w:szCs w:val="18"/>
        </w:rPr>
      </w:pPr>
      <w:r w:rsidRPr="001A3313">
        <w:rPr>
          <w:sz w:val="18"/>
          <w:szCs w:val="18"/>
        </w:rPr>
        <w:t xml:space="preserve">          matPrazo[i,"s4estrutp3"] &lt;- rtriangle(1,4,6,4.5)</w:t>
      </w:r>
    </w:p>
    <w:p w:rsidR="003C0E22" w:rsidRPr="001A3313" w:rsidRDefault="003C0E22" w:rsidP="001A3313">
      <w:pPr>
        <w:pStyle w:val="normal0"/>
        <w:rPr>
          <w:sz w:val="18"/>
          <w:szCs w:val="18"/>
        </w:rPr>
      </w:pPr>
      <w:r w:rsidRPr="001A3313">
        <w:rPr>
          <w:sz w:val="18"/>
          <w:szCs w:val="18"/>
        </w:rPr>
        <w:t xml:space="preserve">          matPrazo[i,"s4telhado"] = rtriangle(1,7,10,8) </w:t>
      </w:r>
    </w:p>
    <w:p w:rsidR="003C0E22" w:rsidRPr="001A3313" w:rsidRDefault="003C0E22" w:rsidP="001A3313">
      <w:pPr>
        <w:pStyle w:val="normal0"/>
        <w:rPr>
          <w:sz w:val="18"/>
          <w:szCs w:val="18"/>
        </w:rPr>
      </w:pPr>
      <w:r w:rsidRPr="001A3313">
        <w:rPr>
          <w:sz w:val="18"/>
          <w:szCs w:val="18"/>
        </w:rPr>
        <w:t xml:space="preserve">          </w:t>
      </w:r>
    </w:p>
    <w:p w:rsidR="003C0E22" w:rsidRPr="001A3313" w:rsidRDefault="003C0E22" w:rsidP="001A3313">
      <w:pPr>
        <w:pStyle w:val="normal0"/>
        <w:rPr>
          <w:sz w:val="18"/>
          <w:szCs w:val="18"/>
        </w:rPr>
      </w:pPr>
      <w:r w:rsidRPr="001A3313">
        <w:rPr>
          <w:sz w:val="18"/>
          <w:szCs w:val="18"/>
        </w:rPr>
        <w:t xml:space="preserve">          #Prazos da Seção 5 - Envoltoria - Não são prazos adicionais será "um ou outro", por isso as siglas "opc1" e "opc2"</w:t>
      </w:r>
    </w:p>
    <w:p w:rsidR="003C0E22" w:rsidRPr="001A3313" w:rsidRDefault="003C0E22" w:rsidP="001A3313">
      <w:pPr>
        <w:pStyle w:val="normal0"/>
        <w:rPr>
          <w:sz w:val="18"/>
          <w:szCs w:val="18"/>
        </w:rPr>
      </w:pPr>
      <w:r w:rsidRPr="001A3313">
        <w:rPr>
          <w:sz w:val="18"/>
          <w:szCs w:val="18"/>
        </w:rPr>
        <w:t xml:space="preserve">          matPrazo[i,"s5envopc1p1"] &lt;- rtriangle(1,7,9,8) </w:t>
      </w:r>
    </w:p>
    <w:p w:rsidR="003C0E22" w:rsidRPr="001A3313" w:rsidRDefault="003C0E22" w:rsidP="001A3313">
      <w:pPr>
        <w:pStyle w:val="normal0"/>
        <w:rPr>
          <w:sz w:val="18"/>
          <w:szCs w:val="18"/>
        </w:rPr>
      </w:pPr>
      <w:r w:rsidRPr="001A3313">
        <w:rPr>
          <w:sz w:val="18"/>
          <w:szCs w:val="18"/>
        </w:rPr>
        <w:t xml:space="preserve">          matPrazo[i,"s5envopc1p2"] &lt;- rtriangle(1,7,9,8)</w:t>
      </w:r>
    </w:p>
    <w:p w:rsidR="003C0E22" w:rsidRPr="001A3313" w:rsidRDefault="003C0E22" w:rsidP="001A3313">
      <w:pPr>
        <w:pStyle w:val="normal0"/>
        <w:rPr>
          <w:sz w:val="18"/>
          <w:szCs w:val="18"/>
        </w:rPr>
      </w:pPr>
      <w:r w:rsidRPr="001A3313">
        <w:rPr>
          <w:sz w:val="18"/>
          <w:szCs w:val="18"/>
        </w:rPr>
        <w:t xml:space="preserve">          matPrazo[i,"s5envopc1p3"] &lt;- rtriangle(1,7,9,8)</w:t>
      </w:r>
    </w:p>
    <w:p w:rsidR="003C0E22" w:rsidRPr="001A3313" w:rsidRDefault="003C0E22" w:rsidP="001A3313">
      <w:pPr>
        <w:pStyle w:val="normal0"/>
        <w:rPr>
          <w:sz w:val="18"/>
          <w:szCs w:val="18"/>
        </w:rPr>
      </w:pPr>
      <w:r w:rsidRPr="001A3313">
        <w:rPr>
          <w:sz w:val="18"/>
          <w:szCs w:val="18"/>
        </w:rPr>
        <w:t xml:space="preserve">          matPrazo[i,"s5env10%opc2p1"] &lt;- rtriangle(1,6,11,8)</w:t>
      </w:r>
    </w:p>
    <w:p w:rsidR="003C0E22" w:rsidRPr="001A3313" w:rsidRDefault="003C0E22" w:rsidP="001A3313">
      <w:pPr>
        <w:pStyle w:val="normal0"/>
        <w:rPr>
          <w:sz w:val="18"/>
          <w:szCs w:val="18"/>
        </w:rPr>
      </w:pPr>
      <w:r w:rsidRPr="001A3313">
        <w:rPr>
          <w:sz w:val="18"/>
          <w:szCs w:val="18"/>
        </w:rPr>
        <w:t xml:space="preserve">          matPrazo[i,"s5env10%opc2p2"] &lt;- rtriangle(1,6,11,8)</w:t>
      </w:r>
    </w:p>
    <w:p w:rsidR="003C0E22" w:rsidRPr="001A3313" w:rsidRDefault="003C0E22" w:rsidP="001A3313">
      <w:pPr>
        <w:pStyle w:val="normal0"/>
        <w:rPr>
          <w:sz w:val="18"/>
          <w:szCs w:val="18"/>
        </w:rPr>
      </w:pPr>
      <w:r w:rsidRPr="001A3313">
        <w:rPr>
          <w:sz w:val="18"/>
          <w:szCs w:val="18"/>
        </w:rPr>
        <w:t xml:space="preserve">          matPrazo[i,"s5env10%opc2p3"] &lt;- rtriangle(1,6,11,8)</w:t>
      </w:r>
    </w:p>
    <w:p w:rsidR="003C0E22" w:rsidRPr="001A3313" w:rsidRDefault="003C0E22" w:rsidP="001A3313">
      <w:pPr>
        <w:pStyle w:val="normal0"/>
        <w:rPr>
          <w:sz w:val="18"/>
          <w:szCs w:val="18"/>
        </w:rPr>
      </w:pPr>
      <w:r w:rsidRPr="001A3313">
        <w:rPr>
          <w:sz w:val="18"/>
          <w:szCs w:val="18"/>
        </w:rPr>
        <w:t xml:space="preserve">          </w:t>
      </w:r>
    </w:p>
    <w:p w:rsidR="003C0E22" w:rsidRPr="001A3313" w:rsidRDefault="003C0E22" w:rsidP="001A3313">
      <w:pPr>
        <w:pStyle w:val="normal0"/>
        <w:rPr>
          <w:sz w:val="18"/>
          <w:szCs w:val="18"/>
        </w:rPr>
      </w:pPr>
      <w:r w:rsidRPr="001A3313">
        <w:rPr>
          <w:sz w:val="18"/>
          <w:szCs w:val="18"/>
        </w:rPr>
        <w:t xml:space="preserve">          #Prazos da Seção 6 - Serviços e acabamento</w:t>
      </w:r>
    </w:p>
    <w:p w:rsidR="003C0E22" w:rsidRPr="001A3313" w:rsidRDefault="003C0E22" w:rsidP="001A3313">
      <w:pPr>
        <w:pStyle w:val="normal0"/>
        <w:rPr>
          <w:sz w:val="18"/>
          <w:szCs w:val="18"/>
        </w:rPr>
      </w:pPr>
      <w:r w:rsidRPr="001A3313">
        <w:rPr>
          <w:sz w:val="18"/>
          <w:szCs w:val="18"/>
        </w:rPr>
        <w:t xml:space="preserve">          matPrazo[i,"s6servp1"] &lt;- rtriangle(1,8,13,10) </w:t>
      </w:r>
    </w:p>
    <w:p w:rsidR="003C0E22" w:rsidRPr="001A3313" w:rsidRDefault="003C0E22" w:rsidP="001A3313">
      <w:pPr>
        <w:pStyle w:val="normal0"/>
        <w:rPr>
          <w:sz w:val="18"/>
          <w:szCs w:val="18"/>
        </w:rPr>
      </w:pPr>
      <w:r w:rsidRPr="001A3313">
        <w:rPr>
          <w:sz w:val="18"/>
          <w:szCs w:val="18"/>
        </w:rPr>
        <w:t xml:space="preserve">          matPrazo[i,"s6servp2"] &lt;- rtriangle(1,8,13,10)</w:t>
      </w:r>
    </w:p>
    <w:p w:rsidR="003C0E22" w:rsidRPr="001A3313" w:rsidRDefault="003C0E22" w:rsidP="001A3313">
      <w:pPr>
        <w:pStyle w:val="normal0"/>
        <w:rPr>
          <w:sz w:val="18"/>
          <w:szCs w:val="18"/>
        </w:rPr>
      </w:pPr>
      <w:r w:rsidRPr="001A3313">
        <w:rPr>
          <w:sz w:val="18"/>
          <w:szCs w:val="18"/>
        </w:rPr>
        <w:t xml:space="preserve">          matPrazo[i,"s6servp3"] &lt;- rtriangle(1,8,13,10) </w:t>
      </w:r>
    </w:p>
    <w:p w:rsidR="003C0E22" w:rsidRPr="001A3313" w:rsidRDefault="003C0E22" w:rsidP="001A3313">
      <w:pPr>
        <w:pStyle w:val="normal0"/>
        <w:rPr>
          <w:sz w:val="18"/>
          <w:szCs w:val="18"/>
        </w:rPr>
      </w:pPr>
      <w:r w:rsidRPr="001A3313">
        <w:rPr>
          <w:sz w:val="18"/>
          <w:szCs w:val="18"/>
        </w:rPr>
        <w:t xml:space="preserve">          matPrazo[i,"s6acabp1"] &lt;- rtriangle(1,9,13,11)</w:t>
      </w:r>
    </w:p>
    <w:p w:rsidR="003C0E22" w:rsidRPr="001A3313" w:rsidRDefault="003C0E22" w:rsidP="001A3313">
      <w:pPr>
        <w:pStyle w:val="normal0"/>
        <w:rPr>
          <w:sz w:val="18"/>
          <w:szCs w:val="18"/>
        </w:rPr>
      </w:pPr>
      <w:r w:rsidRPr="001A3313">
        <w:rPr>
          <w:sz w:val="18"/>
          <w:szCs w:val="18"/>
        </w:rPr>
        <w:t xml:space="preserve">          matPrazo[i,"s6acabp2"] &lt;- rtriangle(1,9,13,11)</w:t>
      </w:r>
    </w:p>
    <w:p w:rsidR="003C0E22" w:rsidRPr="001A3313" w:rsidRDefault="003C0E22" w:rsidP="001A3313">
      <w:pPr>
        <w:pStyle w:val="normal0"/>
        <w:rPr>
          <w:sz w:val="18"/>
          <w:szCs w:val="18"/>
        </w:rPr>
      </w:pPr>
      <w:r w:rsidRPr="001A3313">
        <w:rPr>
          <w:sz w:val="18"/>
          <w:szCs w:val="18"/>
        </w:rPr>
        <w:t xml:space="preserve">          matPrazo[i,"s6acabp3"] &lt;- rtriangle(1,9,13,11)</w:t>
      </w:r>
    </w:p>
    <w:p w:rsidR="003C0E22" w:rsidRPr="001A3313" w:rsidRDefault="003C0E22" w:rsidP="001A3313">
      <w:pPr>
        <w:pStyle w:val="normal0"/>
        <w:rPr>
          <w:sz w:val="18"/>
          <w:szCs w:val="18"/>
        </w:rPr>
      </w:pPr>
      <w:r w:rsidRPr="001A3313">
        <w:rPr>
          <w:sz w:val="18"/>
          <w:szCs w:val="18"/>
        </w:rPr>
        <w:t xml:space="preserve">          </w:t>
      </w:r>
    </w:p>
    <w:p w:rsidR="003C0E22" w:rsidRPr="001A3313" w:rsidRDefault="003C0E22" w:rsidP="001A3313">
      <w:pPr>
        <w:pStyle w:val="normal0"/>
        <w:rPr>
          <w:sz w:val="18"/>
          <w:szCs w:val="18"/>
        </w:rPr>
      </w:pPr>
      <w:r w:rsidRPr="001A3313">
        <w:rPr>
          <w:sz w:val="18"/>
          <w:szCs w:val="18"/>
        </w:rPr>
        <w:t xml:space="preserve">          #Prazos da Seção 7 - Finalização - A sigla "mais" indica que na ocorrência do evento a qtd de semanas deve ser somada ao tempo principal</w:t>
      </w:r>
    </w:p>
    <w:p w:rsidR="003C0E22" w:rsidRPr="001A3313" w:rsidRDefault="003C0E22" w:rsidP="001A3313">
      <w:pPr>
        <w:pStyle w:val="normal0"/>
        <w:rPr>
          <w:sz w:val="18"/>
          <w:szCs w:val="18"/>
        </w:rPr>
      </w:pPr>
      <w:r w:rsidRPr="001A3313">
        <w:rPr>
          <w:sz w:val="18"/>
          <w:szCs w:val="18"/>
        </w:rPr>
        <w:t xml:space="preserve">          matPrazo[i,"s7final"] &lt;- 2 </w:t>
      </w:r>
    </w:p>
    <w:p w:rsidR="003C0E22" w:rsidRPr="001A3313" w:rsidRDefault="003C0E22" w:rsidP="001A3313">
      <w:pPr>
        <w:pStyle w:val="normal0"/>
        <w:rPr>
          <w:sz w:val="18"/>
          <w:szCs w:val="18"/>
        </w:rPr>
      </w:pPr>
      <w:r w:rsidRPr="001A3313">
        <w:rPr>
          <w:sz w:val="18"/>
          <w:szCs w:val="18"/>
        </w:rPr>
        <w:t xml:space="preserve">          matPrazo[i,"s7final40%mais"] &lt;- rtriangle(1,0.2,5,2) </w:t>
      </w:r>
    </w:p>
    <w:p w:rsidR="003C0E22" w:rsidRPr="001A3313" w:rsidRDefault="003C0E22" w:rsidP="001A3313">
      <w:pPr>
        <w:pStyle w:val="normal0"/>
        <w:rPr>
          <w:sz w:val="18"/>
          <w:szCs w:val="18"/>
        </w:rPr>
      </w:pPr>
      <w:r w:rsidRPr="001A3313">
        <w:rPr>
          <w:sz w:val="18"/>
          <w:szCs w:val="18"/>
        </w:rPr>
        <w:t xml:space="preserve">          matPrazo[i,"s7final5%mais"] &lt;- rtriangle(1,0.5,1.5,1)           </w:t>
      </w:r>
    </w:p>
    <w:p w:rsidR="003C0E22" w:rsidRPr="001A3313" w:rsidRDefault="003C0E22" w:rsidP="001A3313">
      <w:pPr>
        <w:pStyle w:val="normal0"/>
        <w:rPr>
          <w:sz w:val="18"/>
          <w:szCs w:val="18"/>
        </w:rPr>
      </w:pPr>
      <w:r w:rsidRPr="001A3313">
        <w:rPr>
          <w:sz w:val="18"/>
          <w:szCs w:val="18"/>
        </w:rPr>
        <w:t xml:space="preserve">      }</w:t>
      </w:r>
    </w:p>
    <w:p w:rsidR="003C0E22" w:rsidRPr="001A3313" w:rsidRDefault="003C0E22" w:rsidP="001A3313">
      <w:pPr>
        <w:pStyle w:val="normal0"/>
        <w:rPr>
          <w:sz w:val="18"/>
          <w:szCs w:val="18"/>
        </w:rPr>
      </w:pPr>
    </w:p>
    <w:p w:rsidR="003C0E22" w:rsidRPr="001A3313" w:rsidRDefault="003C0E22" w:rsidP="001A3313">
      <w:pPr>
        <w:pStyle w:val="normal0"/>
        <w:rPr>
          <w:sz w:val="18"/>
          <w:szCs w:val="18"/>
        </w:rPr>
      </w:pPr>
      <w:r w:rsidRPr="001A3313">
        <w:rPr>
          <w:sz w:val="18"/>
          <w:szCs w:val="18"/>
        </w:rPr>
        <w:t xml:space="preserve">      </w:t>
      </w:r>
    </w:p>
    <w:p w:rsidR="003C0E22" w:rsidRPr="001A3313" w:rsidRDefault="003C0E22" w:rsidP="001A3313">
      <w:pPr>
        <w:pStyle w:val="normal0"/>
        <w:rPr>
          <w:sz w:val="18"/>
          <w:szCs w:val="18"/>
        </w:rPr>
      </w:pPr>
      <w:r w:rsidRPr="001A3313">
        <w:rPr>
          <w:sz w:val="18"/>
          <w:szCs w:val="18"/>
        </w:rPr>
        <w:t>#} # Fechamento da Função que carrega os Prazos</w:t>
      </w:r>
    </w:p>
    <w:p w:rsidR="003C0E22" w:rsidRPr="001A3313" w:rsidRDefault="003C0E22" w:rsidP="001A3313">
      <w:pPr>
        <w:pStyle w:val="normal0"/>
        <w:rPr>
          <w:sz w:val="18"/>
          <w:szCs w:val="18"/>
        </w:rPr>
      </w:pPr>
      <w:r w:rsidRPr="001A3313">
        <w:rPr>
          <w:sz w:val="18"/>
          <w:szCs w:val="18"/>
        </w:rPr>
        <w:t xml:space="preserve">#@@@@@@@@@@@@@@@@@@@@@@@@@@@@@@@@@@@@@@@@@@@@@@@@@@@@@@@@@@@@@@@@@@@@@@@@@@@@@@@@    </w:t>
      </w:r>
    </w:p>
    <w:p w:rsidR="003C0E22" w:rsidRPr="001A3313" w:rsidRDefault="003C0E22" w:rsidP="001A3313">
      <w:pPr>
        <w:pStyle w:val="normal0"/>
        <w:rPr>
          <w:sz w:val="18"/>
          <w:szCs w:val="18"/>
        </w:rPr>
      </w:pPr>
      <w:r w:rsidRPr="001A3313">
        <w:rPr>
          <w:sz w:val="18"/>
          <w:szCs w:val="18"/>
        </w:rPr>
        <w:t xml:space="preserve">    </w:t>
      </w:r>
    </w:p>
    <w:p w:rsidR="003C0E22" w:rsidRPr="001A3313" w:rsidRDefault="003C0E22" w:rsidP="001A3313">
      <w:pPr>
        <w:pStyle w:val="normal0"/>
        <w:rPr>
          <w:sz w:val="18"/>
          <w:szCs w:val="18"/>
        </w:rPr>
      </w:pPr>
      <w:r w:rsidRPr="001A3313">
        <w:rPr>
          <w:sz w:val="18"/>
          <w:szCs w:val="18"/>
        </w:rPr>
        <w:t xml:space="preserve">    #@@@@@@@@@@@@@@@@@@@@@@@@@@@@@@@@@@@@@@@@@@@@@@@@@@@@@@@@@@@@@@@@@@@@@@@@@@@@@@@@</w:t>
      </w:r>
    </w:p>
    <w:p w:rsidR="003C0E22" w:rsidRPr="001A3313" w:rsidRDefault="003C0E22" w:rsidP="001A3313">
      <w:pPr>
        <w:pStyle w:val="normal0"/>
        <w:rPr>
          <w:sz w:val="18"/>
          <w:szCs w:val="18"/>
        </w:rPr>
      </w:pPr>
      <w:r w:rsidRPr="001A3313">
        <w:rPr>
          <w:sz w:val="18"/>
          <w:szCs w:val="18"/>
        </w:rPr>
        <w:t xml:space="preserve">#@@@@ </w:t>
      </w:r>
      <w:r w:rsidRPr="00AF4444">
        <w:rPr>
          <w:color w:val="FF0000"/>
          <w:sz w:val="18"/>
          <w:szCs w:val="18"/>
        </w:rPr>
        <w:t>Início da Carga da Matriz que conterá os cenários de</w:t>
      </w:r>
      <w:r w:rsidRPr="001A3313">
        <w:rPr>
          <w:sz w:val="18"/>
          <w:szCs w:val="18"/>
        </w:rPr>
        <w:t xml:space="preserve"> </w:t>
      </w:r>
      <w:r w:rsidRPr="00AF4444">
        <w:rPr>
          <w:color w:val="FF0000"/>
          <w:sz w:val="18"/>
          <w:szCs w:val="18"/>
        </w:rPr>
        <w:t>custo</w:t>
      </w:r>
      <w:r w:rsidRPr="001A3313">
        <w:rPr>
          <w:sz w:val="18"/>
          <w:szCs w:val="18"/>
        </w:rPr>
        <w:t xml:space="preserve"> @@@@@@@@@@@@@@@@@@@@@@@@@@@</w:t>
      </w:r>
    </w:p>
    <w:p w:rsidR="003C0E22" w:rsidRPr="001A3313" w:rsidRDefault="003C0E22" w:rsidP="001A3313">
      <w:pPr>
        <w:pStyle w:val="normal0"/>
        <w:rPr>
          <w:sz w:val="18"/>
          <w:szCs w:val="18"/>
          <w:lang w:val="en-US"/>
        </w:rPr>
      </w:pPr>
      <w:r w:rsidRPr="001A3313">
        <w:rPr>
          <w:sz w:val="18"/>
          <w:szCs w:val="18"/>
          <w:lang w:val="en-US"/>
        </w:rPr>
        <w:t>#@@@@@@@@@@@@@@@@@@@@@@@@@@@@@@@@@@@@@@@@@@@@@@@@@@@@@@@@@@@@@@@@@@@@@@@@@@@@@@@@</w:t>
      </w:r>
    </w:p>
    <w:p w:rsidR="003C0E22" w:rsidRPr="001A3313" w:rsidRDefault="003C0E22" w:rsidP="001A3313">
      <w:pPr>
        <w:pStyle w:val="normal0"/>
        <w:rPr>
          <w:sz w:val="18"/>
          <w:szCs w:val="18"/>
          <w:lang w:val="en-US"/>
        </w:rPr>
      </w:pPr>
      <w:r w:rsidRPr="001A3313">
        <w:rPr>
          <w:sz w:val="18"/>
          <w:szCs w:val="18"/>
          <w:lang w:val="en-US"/>
        </w:rPr>
        <w:t xml:space="preserve">    </w:t>
      </w:r>
    </w:p>
    <w:p w:rsidR="003C0E22" w:rsidRPr="001A3313" w:rsidRDefault="003C0E22" w:rsidP="001A3313">
      <w:pPr>
        <w:pStyle w:val="normal0"/>
        <w:rPr>
          <w:sz w:val="18"/>
          <w:szCs w:val="18"/>
          <w:lang w:val="en-US"/>
        </w:rPr>
      </w:pPr>
      <w:r w:rsidRPr="001A3313">
        <w:rPr>
          <w:sz w:val="18"/>
          <w:szCs w:val="18"/>
          <w:lang w:val="en-US"/>
        </w:rPr>
        <w:t xml:space="preserve">    #CarregaCustos&lt;-function(){</w:t>
      </w:r>
    </w:p>
    <w:p w:rsidR="003C0E22" w:rsidRPr="001A3313" w:rsidRDefault="003C0E22" w:rsidP="001A3313">
      <w:pPr>
        <w:pStyle w:val="normal0"/>
        <w:rPr>
          <w:sz w:val="18"/>
          <w:szCs w:val="18"/>
          <w:lang w:val="en-US"/>
        </w:rPr>
      </w:pPr>
      <w:r w:rsidRPr="001A3313">
        <w:rPr>
          <w:sz w:val="18"/>
          <w:szCs w:val="18"/>
          <w:lang w:val="en-US"/>
        </w:rPr>
        <w:t xml:space="preserve">    </w:t>
      </w:r>
    </w:p>
    <w:p w:rsidR="003C0E22" w:rsidRPr="001A3313" w:rsidRDefault="003C0E22" w:rsidP="001A3313">
      <w:pPr>
        <w:pStyle w:val="normal0"/>
        <w:rPr>
          <w:sz w:val="18"/>
          <w:szCs w:val="18"/>
          <w:lang w:val="en-US"/>
        </w:rPr>
      </w:pPr>
      <w:r w:rsidRPr="001A3313">
        <w:rPr>
          <w:sz w:val="18"/>
          <w:szCs w:val="18"/>
          <w:lang w:val="en-US"/>
        </w:rPr>
        <w:t xml:space="preserve">    library(triangle)</w:t>
      </w:r>
    </w:p>
    <w:p w:rsidR="003C0E22" w:rsidRPr="001A3313" w:rsidRDefault="003C0E22" w:rsidP="001A3313">
      <w:pPr>
        <w:pStyle w:val="normal0"/>
        <w:rPr>
          <w:sz w:val="18"/>
          <w:szCs w:val="18"/>
          <w:lang w:val="en-US"/>
        </w:rPr>
      </w:pPr>
      <w:r w:rsidRPr="001A3313">
        <w:rPr>
          <w:sz w:val="18"/>
          <w:szCs w:val="18"/>
          <w:lang w:val="en-US"/>
        </w:rPr>
        <w:t xml:space="preserve">    for (i in 1:Ns)</w:t>
      </w:r>
    </w:p>
    <w:p w:rsidR="003C0E22" w:rsidRPr="001A3313" w:rsidRDefault="003C0E22" w:rsidP="001A3313">
      <w:pPr>
        <w:pStyle w:val="normal0"/>
        <w:rPr>
          <w:sz w:val="18"/>
          <w:szCs w:val="18"/>
        </w:rPr>
      </w:pPr>
      <w:r w:rsidRPr="001A3313">
        <w:rPr>
          <w:sz w:val="18"/>
          <w:szCs w:val="18"/>
          <w:lang w:val="en-US"/>
        </w:rPr>
        <w:t xml:space="preserve">    </w:t>
      </w:r>
      <w:r w:rsidRPr="001A3313">
        <w:rPr>
          <w:sz w:val="18"/>
          <w:szCs w:val="18"/>
        </w:rPr>
        <w:t>{</w:t>
      </w:r>
    </w:p>
    <w:p w:rsidR="003C0E22" w:rsidRPr="001A3313" w:rsidRDefault="003C0E22" w:rsidP="001A3313">
      <w:pPr>
        <w:pStyle w:val="normal0"/>
        <w:rPr>
          <w:sz w:val="18"/>
          <w:szCs w:val="18"/>
        </w:rPr>
      </w:pPr>
      <w:r w:rsidRPr="001A3313">
        <w:rPr>
          <w:sz w:val="18"/>
          <w:szCs w:val="18"/>
        </w:rPr>
        <w:t xml:space="preserve">      </w:t>
      </w:r>
    </w:p>
    <w:p w:rsidR="003C0E22" w:rsidRPr="001A3313" w:rsidRDefault="003C0E22" w:rsidP="001A3313">
      <w:pPr>
        <w:pStyle w:val="normal0"/>
        <w:rPr>
          <w:sz w:val="18"/>
          <w:szCs w:val="18"/>
        </w:rPr>
      </w:pPr>
      <w:r w:rsidRPr="001A3313">
        <w:rPr>
          <w:sz w:val="18"/>
          <w:szCs w:val="18"/>
        </w:rPr>
        <w:t xml:space="preserve">      #c("s1prjvalfixo","s1prjsemanaadicretrab","s2tplsemana","s3fundMobrasemana","s3fundmat","s4estrutpisosemana","s4estrutmat","s4telhado","s5envmat","s5envportaspiso1","s5envMobrafixo","s6acabespart","s6acabopulen","s7finalvalfixo")  </w:t>
      </w:r>
    </w:p>
    <w:p w:rsidR="003C0E22" w:rsidRPr="001A3313" w:rsidRDefault="003C0E22" w:rsidP="001A3313">
      <w:pPr>
        <w:pStyle w:val="normal0"/>
        <w:rPr>
          <w:sz w:val="18"/>
          <w:szCs w:val="18"/>
        </w:rPr>
      </w:pPr>
    </w:p>
    <w:p w:rsidR="003C0E22" w:rsidRPr="001A3313" w:rsidRDefault="003C0E22" w:rsidP="001A3313">
      <w:pPr>
        <w:pStyle w:val="normal0"/>
        <w:rPr>
          <w:sz w:val="18"/>
          <w:szCs w:val="18"/>
        </w:rPr>
      </w:pPr>
      <w:r w:rsidRPr="001A3313">
        <w:rPr>
          <w:sz w:val="18"/>
          <w:szCs w:val="18"/>
        </w:rPr>
        <w:t xml:space="preserve">      #Prazos da Seção 1 - Projeto </w:t>
      </w:r>
    </w:p>
    <w:p w:rsidR="003C0E22" w:rsidRPr="001A3313" w:rsidRDefault="003C0E22" w:rsidP="001A3313">
      <w:pPr>
        <w:pStyle w:val="normal0"/>
        <w:rPr>
          <w:sz w:val="18"/>
          <w:szCs w:val="18"/>
        </w:rPr>
      </w:pPr>
      <w:r w:rsidRPr="001A3313">
        <w:rPr>
          <w:sz w:val="18"/>
          <w:szCs w:val="18"/>
        </w:rPr>
        <w:t xml:space="preserve">      matCusto[i,"s1prjvalfixo"] &lt;- 160000 </w:t>
      </w:r>
    </w:p>
    <w:p w:rsidR="003C0E22" w:rsidRPr="001A3313" w:rsidRDefault="003C0E22" w:rsidP="001A3313">
      <w:pPr>
        <w:pStyle w:val="normal0"/>
        <w:rPr>
          <w:sz w:val="18"/>
          <w:szCs w:val="18"/>
        </w:rPr>
      </w:pPr>
      <w:r w:rsidRPr="001A3313">
        <w:rPr>
          <w:sz w:val="18"/>
          <w:szCs w:val="18"/>
        </w:rPr>
        <w:t xml:space="preserve">      matCusto[i,"s1prjsemanaadicretrab"] &lt;- 12000</w:t>
      </w:r>
    </w:p>
    <w:p w:rsidR="003C0E22" w:rsidRPr="001A3313" w:rsidRDefault="003C0E22" w:rsidP="001A3313">
      <w:pPr>
        <w:pStyle w:val="normal0"/>
        <w:rPr>
          <w:sz w:val="18"/>
          <w:szCs w:val="18"/>
        </w:rPr>
      </w:pPr>
      <w:r w:rsidRPr="001A3313">
        <w:rPr>
          <w:sz w:val="18"/>
          <w:szCs w:val="18"/>
        </w:rPr>
        <w:t xml:space="preserve">      </w:t>
      </w:r>
    </w:p>
    <w:p w:rsidR="003C0E22" w:rsidRPr="001A3313" w:rsidRDefault="003C0E22" w:rsidP="001A3313">
      <w:pPr>
        <w:pStyle w:val="normal0"/>
        <w:rPr>
          <w:sz w:val="18"/>
          <w:szCs w:val="18"/>
        </w:rPr>
      </w:pPr>
      <w:r w:rsidRPr="001A3313">
        <w:rPr>
          <w:sz w:val="18"/>
          <w:szCs w:val="18"/>
        </w:rPr>
        <w:t xml:space="preserve">      #Prazos da Seção 2 - Terraplanagem </w:t>
      </w:r>
    </w:p>
    <w:p w:rsidR="003C0E22" w:rsidRPr="001A3313" w:rsidRDefault="003C0E22" w:rsidP="001A3313">
      <w:pPr>
        <w:pStyle w:val="normal0"/>
        <w:rPr>
          <w:sz w:val="18"/>
          <w:szCs w:val="18"/>
        </w:rPr>
      </w:pPr>
      <w:r w:rsidRPr="001A3313">
        <w:rPr>
          <w:sz w:val="18"/>
          <w:szCs w:val="18"/>
        </w:rPr>
        <w:t xml:space="preserve">      matCusto[i,"s2tplsemana"] &lt;- rtriangle(1,4200,4700,4500) </w:t>
      </w:r>
    </w:p>
    <w:p w:rsidR="003C0E22" w:rsidRPr="001A3313" w:rsidRDefault="003C0E22" w:rsidP="001A3313">
      <w:pPr>
        <w:pStyle w:val="normal0"/>
        <w:rPr>
          <w:sz w:val="18"/>
          <w:szCs w:val="18"/>
        </w:rPr>
      </w:pPr>
      <w:r w:rsidRPr="001A3313">
        <w:rPr>
          <w:sz w:val="18"/>
          <w:szCs w:val="18"/>
        </w:rPr>
        <w:t xml:space="preserve"> </w:t>
      </w:r>
    </w:p>
    <w:p w:rsidR="003C0E22" w:rsidRPr="001A3313" w:rsidRDefault="003C0E22" w:rsidP="001A3313">
      <w:pPr>
        <w:pStyle w:val="normal0"/>
        <w:rPr>
          <w:sz w:val="18"/>
          <w:szCs w:val="18"/>
        </w:rPr>
      </w:pPr>
      <w:r w:rsidRPr="001A3313">
        <w:rPr>
          <w:sz w:val="18"/>
          <w:szCs w:val="18"/>
        </w:rPr>
        <w:t xml:space="preserve">      #Prazos da Seção 3 - Fundações</w:t>
      </w:r>
    </w:p>
    <w:p w:rsidR="003C0E22" w:rsidRPr="001A3313" w:rsidRDefault="003C0E22" w:rsidP="001A3313">
      <w:pPr>
        <w:pStyle w:val="normal0"/>
        <w:rPr>
          <w:sz w:val="18"/>
          <w:szCs w:val="18"/>
        </w:rPr>
      </w:pPr>
      <w:r w:rsidRPr="001A3313">
        <w:rPr>
          <w:sz w:val="18"/>
          <w:szCs w:val="18"/>
        </w:rPr>
        <w:t xml:space="preserve">      matCusto[i,"s3fundMobrasemana"] &lt;- rtriangle(1,2800,3500,3300) #conferir esse valor de 3500 porque está errado no texto da questão</w:t>
      </w:r>
    </w:p>
    <w:p w:rsidR="003C0E22" w:rsidRPr="001A3313" w:rsidRDefault="003C0E22" w:rsidP="001A3313">
      <w:pPr>
        <w:pStyle w:val="normal0"/>
        <w:rPr>
          <w:sz w:val="18"/>
          <w:szCs w:val="18"/>
        </w:rPr>
      </w:pPr>
      <w:r w:rsidRPr="001A3313">
        <w:rPr>
          <w:sz w:val="18"/>
          <w:szCs w:val="18"/>
        </w:rPr>
        <w:t xml:space="preserve">      matCusto[i,"s3fundmat"] &lt;- rtriangle(1,37000,40000,38500)</w:t>
      </w:r>
    </w:p>
    <w:p w:rsidR="003C0E22" w:rsidRPr="001A3313" w:rsidRDefault="003C0E22" w:rsidP="001A3313">
      <w:pPr>
        <w:pStyle w:val="normal0"/>
        <w:rPr>
          <w:sz w:val="18"/>
          <w:szCs w:val="18"/>
        </w:rPr>
      </w:pPr>
      <w:r w:rsidRPr="001A3313">
        <w:rPr>
          <w:sz w:val="18"/>
          <w:szCs w:val="18"/>
        </w:rPr>
        <w:t xml:space="preserve">      </w:t>
      </w:r>
    </w:p>
    <w:p w:rsidR="003C0E22" w:rsidRPr="001A3313" w:rsidRDefault="003C0E22" w:rsidP="001A3313">
      <w:pPr>
        <w:pStyle w:val="normal0"/>
        <w:rPr>
          <w:sz w:val="18"/>
          <w:szCs w:val="18"/>
        </w:rPr>
      </w:pPr>
      <w:r w:rsidRPr="001A3313">
        <w:rPr>
          <w:sz w:val="18"/>
          <w:szCs w:val="18"/>
        </w:rPr>
        <w:t xml:space="preserve">      #Prazos da Seção 4 - Estrutura</w:t>
      </w:r>
    </w:p>
    <w:p w:rsidR="003C0E22" w:rsidRPr="001A3313" w:rsidRDefault="003C0E22" w:rsidP="001A3313">
      <w:pPr>
        <w:pStyle w:val="normal0"/>
        <w:rPr>
          <w:sz w:val="18"/>
          <w:szCs w:val="18"/>
        </w:rPr>
      </w:pPr>
      <w:r w:rsidRPr="001A3313">
        <w:rPr>
          <w:sz w:val="18"/>
          <w:szCs w:val="18"/>
        </w:rPr>
        <w:t xml:space="preserve">      matCusto[i,"s4estrutpisosemana"] &lt;- rtriangle(1,4700,5500,5200) </w:t>
      </w:r>
    </w:p>
    <w:p w:rsidR="003C0E22" w:rsidRPr="001A3313" w:rsidRDefault="003C0E22" w:rsidP="001A3313">
      <w:pPr>
        <w:pStyle w:val="normal0"/>
        <w:rPr>
          <w:sz w:val="18"/>
          <w:szCs w:val="18"/>
        </w:rPr>
      </w:pPr>
      <w:r w:rsidRPr="001A3313">
        <w:rPr>
          <w:sz w:val="18"/>
          <w:szCs w:val="18"/>
        </w:rPr>
        <w:t xml:space="preserve">      matCusto[i,"s4estrutmat"] &lt;- rtriangle(1,17200,18000,17500) </w:t>
      </w:r>
    </w:p>
    <w:p w:rsidR="003C0E22" w:rsidRPr="001A3313" w:rsidRDefault="003C0E22" w:rsidP="001A3313">
      <w:pPr>
        <w:pStyle w:val="normal0"/>
        <w:rPr>
          <w:sz w:val="18"/>
          <w:szCs w:val="18"/>
        </w:rPr>
      </w:pPr>
      <w:r w:rsidRPr="001A3313">
        <w:rPr>
          <w:sz w:val="18"/>
          <w:szCs w:val="18"/>
        </w:rPr>
        <w:t xml:space="preserve">      matCusto[i,"s4telhado"] = 172000 </w:t>
      </w:r>
    </w:p>
    <w:p w:rsidR="003C0E22" w:rsidRPr="001A3313" w:rsidRDefault="003C0E22" w:rsidP="001A3313">
      <w:pPr>
        <w:pStyle w:val="normal0"/>
        <w:rPr>
          <w:sz w:val="18"/>
          <w:szCs w:val="18"/>
        </w:rPr>
      </w:pPr>
      <w:r w:rsidRPr="001A3313">
        <w:rPr>
          <w:sz w:val="18"/>
          <w:szCs w:val="18"/>
        </w:rPr>
        <w:t xml:space="preserve">      </w:t>
      </w:r>
    </w:p>
    <w:p w:rsidR="003C0E22" w:rsidRPr="001A3313" w:rsidRDefault="003C0E22" w:rsidP="001A3313">
      <w:pPr>
        <w:pStyle w:val="normal0"/>
        <w:rPr>
          <w:sz w:val="18"/>
          <w:szCs w:val="18"/>
        </w:rPr>
      </w:pPr>
      <w:r w:rsidRPr="001A3313">
        <w:rPr>
          <w:sz w:val="18"/>
          <w:szCs w:val="18"/>
        </w:rPr>
        <w:t xml:space="preserve">      #Prazos da Seção 5 - Envoltoria - Não são custos adicionais será "um ou outro", por isso as siglas "opc1" e "opc2"</w:t>
      </w:r>
    </w:p>
    <w:p w:rsidR="003C0E22" w:rsidRPr="001A3313" w:rsidRDefault="003C0E22" w:rsidP="001A3313">
      <w:pPr>
        <w:pStyle w:val="normal0"/>
        <w:rPr>
          <w:sz w:val="18"/>
          <w:szCs w:val="18"/>
        </w:rPr>
      </w:pPr>
      <w:r w:rsidRPr="001A3313">
        <w:rPr>
          <w:sz w:val="18"/>
          <w:szCs w:val="18"/>
        </w:rPr>
        <w:t xml:space="preserve">      matCusto[i,"s5envmatporpiso"] &lt;- rtriangle(1,36000,40000,37000) </w:t>
      </w:r>
    </w:p>
    <w:p w:rsidR="003C0E22" w:rsidRPr="001A3313" w:rsidRDefault="003C0E22" w:rsidP="001A3313">
      <w:pPr>
        <w:pStyle w:val="normal0"/>
        <w:rPr>
          <w:sz w:val="18"/>
          <w:szCs w:val="18"/>
        </w:rPr>
      </w:pPr>
      <w:r w:rsidRPr="001A3313">
        <w:rPr>
          <w:sz w:val="18"/>
          <w:szCs w:val="18"/>
        </w:rPr>
        <w:t xml:space="preserve">      matCusto[i,"s5envportaspiso1"] &lt;- 9800 </w:t>
      </w:r>
    </w:p>
    <w:p w:rsidR="003C0E22" w:rsidRPr="001A3313" w:rsidRDefault="003C0E22" w:rsidP="001A3313">
      <w:pPr>
        <w:pStyle w:val="normal0"/>
        <w:rPr>
          <w:sz w:val="18"/>
          <w:szCs w:val="18"/>
        </w:rPr>
      </w:pPr>
      <w:r w:rsidRPr="001A3313">
        <w:rPr>
          <w:sz w:val="18"/>
          <w:szCs w:val="18"/>
        </w:rPr>
        <w:t xml:space="preserve">      matCusto[i,"s5envMobraopc1"] &lt;- 197000 </w:t>
      </w:r>
    </w:p>
    <w:p w:rsidR="003C0E22" w:rsidRPr="001A3313" w:rsidRDefault="003C0E22" w:rsidP="001A3313">
      <w:pPr>
        <w:pStyle w:val="normal0"/>
        <w:rPr>
          <w:sz w:val="18"/>
          <w:szCs w:val="18"/>
        </w:rPr>
      </w:pPr>
      <w:r w:rsidRPr="001A3313">
        <w:rPr>
          <w:sz w:val="18"/>
          <w:szCs w:val="18"/>
        </w:rPr>
        <w:t xml:space="preserve">      matCusto[i,"s5envMobra10%opc2"] &lt;- 209000 </w:t>
      </w:r>
    </w:p>
    <w:p w:rsidR="003C0E22" w:rsidRPr="001A3313" w:rsidRDefault="003C0E22" w:rsidP="001A3313">
      <w:pPr>
        <w:pStyle w:val="normal0"/>
        <w:rPr>
          <w:sz w:val="18"/>
          <w:szCs w:val="18"/>
        </w:rPr>
      </w:pPr>
      <w:r w:rsidRPr="001A3313">
        <w:rPr>
          <w:sz w:val="18"/>
          <w:szCs w:val="18"/>
        </w:rPr>
        <w:t xml:space="preserve">      </w:t>
      </w:r>
    </w:p>
    <w:p w:rsidR="003C0E22" w:rsidRPr="001A3313" w:rsidRDefault="003C0E22" w:rsidP="001A3313">
      <w:pPr>
        <w:pStyle w:val="normal0"/>
        <w:rPr>
          <w:sz w:val="18"/>
          <w:szCs w:val="18"/>
        </w:rPr>
      </w:pPr>
      <w:r w:rsidRPr="001A3313">
        <w:rPr>
          <w:sz w:val="18"/>
          <w:szCs w:val="18"/>
        </w:rPr>
        <w:t xml:space="preserve">      #Prazos da Seção 6 - Serviços e acabamento</w:t>
      </w:r>
    </w:p>
    <w:p w:rsidR="003C0E22" w:rsidRPr="001A3313" w:rsidRDefault="003C0E22" w:rsidP="001A3313">
      <w:pPr>
        <w:pStyle w:val="normal0"/>
        <w:rPr>
          <w:sz w:val="18"/>
          <w:szCs w:val="18"/>
        </w:rPr>
      </w:pPr>
      <w:r w:rsidRPr="001A3313">
        <w:rPr>
          <w:sz w:val="18"/>
          <w:szCs w:val="18"/>
        </w:rPr>
        <w:t xml:space="preserve">      matCusto[i,"s6acabespart"] &lt;- rtriangle(1,92000,107000,95000) </w:t>
      </w:r>
    </w:p>
    <w:p w:rsidR="003C0E22" w:rsidRPr="001A3313" w:rsidRDefault="003C0E22" w:rsidP="001A3313">
      <w:pPr>
        <w:pStyle w:val="normal0"/>
        <w:rPr>
          <w:sz w:val="18"/>
          <w:szCs w:val="18"/>
        </w:rPr>
      </w:pPr>
      <w:r w:rsidRPr="001A3313">
        <w:rPr>
          <w:sz w:val="18"/>
          <w:szCs w:val="18"/>
        </w:rPr>
        <w:t xml:space="preserve">      matCusto[i,"s6acabopulen"] &lt;- rtriangle(1,106000,114000,112000)</w:t>
      </w:r>
    </w:p>
    <w:p w:rsidR="003C0E22" w:rsidRPr="001A3313" w:rsidRDefault="003C0E22" w:rsidP="001A3313">
      <w:pPr>
        <w:pStyle w:val="normal0"/>
        <w:rPr>
          <w:sz w:val="18"/>
          <w:szCs w:val="18"/>
        </w:rPr>
      </w:pPr>
      <w:r w:rsidRPr="001A3313">
        <w:rPr>
          <w:sz w:val="18"/>
          <w:szCs w:val="18"/>
        </w:rPr>
        <w:t xml:space="preserve">      </w:t>
      </w:r>
    </w:p>
    <w:p w:rsidR="003C0E22" w:rsidRPr="001A3313" w:rsidRDefault="003C0E22" w:rsidP="001A3313">
      <w:pPr>
        <w:pStyle w:val="normal0"/>
        <w:rPr>
          <w:sz w:val="18"/>
          <w:szCs w:val="18"/>
        </w:rPr>
      </w:pPr>
      <w:r w:rsidRPr="001A3313">
        <w:rPr>
          <w:sz w:val="18"/>
          <w:szCs w:val="18"/>
        </w:rPr>
        <w:t xml:space="preserve">      #Prazos da Seção 7 - Finalização - A sigla "mais" indica que na ocorrência do evento a qtd de semanas deve ser somada ao tempo principal</w:t>
      </w:r>
    </w:p>
    <w:p w:rsidR="003C0E22" w:rsidRPr="001A3313" w:rsidRDefault="003C0E22" w:rsidP="001A3313">
      <w:pPr>
        <w:pStyle w:val="normal0"/>
        <w:rPr>
          <w:sz w:val="18"/>
          <w:szCs w:val="18"/>
        </w:rPr>
      </w:pPr>
      <w:r w:rsidRPr="001A3313">
        <w:rPr>
          <w:sz w:val="18"/>
          <w:szCs w:val="18"/>
        </w:rPr>
        <w:t xml:space="preserve">      matCusto[i,"s7finalvalfixo"] &lt;- 4000</w:t>
      </w:r>
    </w:p>
    <w:p w:rsidR="003C0E22" w:rsidRPr="001A3313" w:rsidRDefault="003C0E22" w:rsidP="001A3313">
      <w:pPr>
        <w:pStyle w:val="normal0"/>
        <w:rPr>
          <w:sz w:val="18"/>
          <w:szCs w:val="18"/>
        </w:rPr>
      </w:pPr>
      <w:r w:rsidRPr="001A3313">
        <w:rPr>
          <w:sz w:val="18"/>
          <w:szCs w:val="18"/>
        </w:rPr>
        <w:t xml:space="preserve">    }</w:t>
      </w:r>
    </w:p>
    <w:p w:rsidR="003C0E22" w:rsidRPr="001A3313" w:rsidRDefault="003C0E22" w:rsidP="001A3313">
      <w:pPr>
        <w:pStyle w:val="normal0"/>
        <w:rPr>
          <w:sz w:val="18"/>
          <w:szCs w:val="18"/>
        </w:rPr>
      </w:pPr>
      <w:r w:rsidRPr="001A3313">
        <w:rPr>
          <w:sz w:val="18"/>
          <w:szCs w:val="18"/>
        </w:rPr>
        <w:t xml:space="preserve">    </w:t>
      </w:r>
    </w:p>
    <w:p w:rsidR="003C0E22" w:rsidRPr="001A3313" w:rsidRDefault="003C0E22" w:rsidP="001A3313">
      <w:pPr>
        <w:pStyle w:val="normal0"/>
        <w:rPr>
          <w:sz w:val="18"/>
          <w:szCs w:val="18"/>
        </w:rPr>
      </w:pPr>
      <w:r w:rsidRPr="001A3313">
        <w:rPr>
          <w:sz w:val="18"/>
          <w:szCs w:val="18"/>
        </w:rPr>
        <w:t xml:space="preserve">    </w:t>
      </w:r>
    </w:p>
    <w:p w:rsidR="003C0E22" w:rsidRPr="001A3313" w:rsidRDefault="003C0E22" w:rsidP="001A3313">
      <w:pPr>
        <w:pStyle w:val="normal0"/>
        <w:rPr>
          <w:sz w:val="18"/>
          <w:szCs w:val="18"/>
        </w:rPr>
      </w:pPr>
      <w:r w:rsidRPr="001A3313">
        <w:rPr>
          <w:sz w:val="18"/>
          <w:szCs w:val="18"/>
        </w:rPr>
        <w:t xml:space="preserve">    #} # Fechamento da Função que carrega os custos</w:t>
      </w:r>
    </w:p>
    <w:p w:rsidR="003C0E22" w:rsidRPr="001A3313" w:rsidRDefault="003C0E22" w:rsidP="001A3313">
      <w:pPr>
        <w:pStyle w:val="normal0"/>
        <w:rPr>
          <w:sz w:val="18"/>
          <w:szCs w:val="18"/>
        </w:rPr>
      </w:pPr>
      <w:r w:rsidRPr="001A3313">
        <w:rPr>
          <w:sz w:val="18"/>
          <w:szCs w:val="18"/>
        </w:rPr>
        <w:t xml:space="preserve">    </w:t>
      </w:r>
    </w:p>
    <w:p w:rsidR="003C0E22" w:rsidRPr="001A3313" w:rsidRDefault="003C0E22" w:rsidP="001A3313">
      <w:pPr>
        <w:pStyle w:val="normal0"/>
        <w:rPr>
          <w:sz w:val="18"/>
          <w:szCs w:val="18"/>
        </w:rPr>
      </w:pPr>
      <w:r w:rsidRPr="001A3313">
        <w:rPr>
          <w:sz w:val="18"/>
          <w:szCs w:val="18"/>
        </w:rPr>
        <w:t xml:space="preserve">    #---------------- Fim Função que carrega os custos das fases da construção ---------------</w:t>
      </w:r>
    </w:p>
    <w:p w:rsidR="003C0E22" w:rsidRPr="001A3313" w:rsidRDefault="003C0E22" w:rsidP="001A3313">
      <w:pPr>
        <w:pStyle w:val="normal0"/>
        <w:rPr>
          <w:sz w:val="18"/>
          <w:szCs w:val="18"/>
        </w:rPr>
      </w:pPr>
      <w:r w:rsidRPr="001A3313">
        <w:rPr>
          <w:sz w:val="18"/>
          <w:szCs w:val="18"/>
        </w:rPr>
        <w:t xml:space="preserve">    </w:t>
      </w:r>
    </w:p>
    <w:p w:rsidR="003C0E22" w:rsidRPr="001A3313" w:rsidRDefault="003C0E22" w:rsidP="001A3313">
      <w:pPr>
        <w:pStyle w:val="normal0"/>
        <w:rPr>
          <w:sz w:val="18"/>
          <w:szCs w:val="18"/>
        </w:rPr>
      </w:pPr>
      <w:r w:rsidRPr="001A3313">
        <w:rPr>
          <w:sz w:val="18"/>
          <w:szCs w:val="18"/>
        </w:rPr>
        <w:t xml:space="preserve">  </w:t>
      </w:r>
    </w:p>
    <w:p w:rsidR="003C0E22" w:rsidRPr="001A3313" w:rsidRDefault="003C0E22" w:rsidP="001A3313">
      <w:pPr>
        <w:pStyle w:val="normal0"/>
        <w:rPr>
          <w:sz w:val="18"/>
          <w:szCs w:val="18"/>
        </w:rPr>
      </w:pPr>
    </w:p>
    <w:p w:rsidR="003C0E22" w:rsidRPr="001A3313" w:rsidRDefault="003C0E22" w:rsidP="001A3313">
      <w:pPr>
        <w:pStyle w:val="normal0"/>
        <w:rPr>
          <w:sz w:val="18"/>
          <w:szCs w:val="18"/>
        </w:rPr>
      </w:pPr>
      <w:r w:rsidRPr="001A3313">
        <w:rPr>
          <w:sz w:val="18"/>
          <w:szCs w:val="18"/>
        </w:rPr>
        <w:t xml:space="preserve">    #@@@@@@@@@@@@@@@@@@@@@@@@@@@@@@@@@@@@@@@@@@@@@@@@@@@@@@@@@@@@@@@@@@@@@@@@@@@@@@@@</w:t>
      </w:r>
    </w:p>
    <w:p w:rsidR="003C0E22" w:rsidRPr="001A3313" w:rsidRDefault="003C0E22" w:rsidP="001A3313">
      <w:pPr>
        <w:pStyle w:val="normal0"/>
        <w:rPr>
          <w:sz w:val="18"/>
          <w:szCs w:val="18"/>
        </w:rPr>
      </w:pPr>
      <w:r w:rsidRPr="001A3313">
        <w:rPr>
          <w:sz w:val="18"/>
          <w:szCs w:val="18"/>
        </w:rPr>
        <w:t xml:space="preserve">#@@@@@@@@@@@@@@@@@@@@@@ </w:t>
      </w:r>
      <w:r w:rsidRPr="00AF4444">
        <w:rPr>
          <w:color w:val="FF0000"/>
          <w:sz w:val="18"/>
          <w:szCs w:val="18"/>
        </w:rPr>
        <w:t>Início dos cálculos dos Custos da Obra</w:t>
      </w:r>
      <w:r w:rsidRPr="001A3313">
        <w:rPr>
          <w:sz w:val="18"/>
          <w:szCs w:val="18"/>
        </w:rPr>
        <w:t xml:space="preserve"> @@@@@@@@@@@@@@@@@@@@@@@@@@@@@</w:t>
      </w:r>
    </w:p>
    <w:p w:rsidR="003C0E22" w:rsidRPr="001A3313" w:rsidRDefault="003C0E22" w:rsidP="001A3313">
      <w:pPr>
        <w:pStyle w:val="normal0"/>
        <w:rPr>
          <w:sz w:val="18"/>
          <w:szCs w:val="18"/>
        </w:rPr>
      </w:pPr>
      <w:r w:rsidRPr="001A3313">
        <w:rPr>
          <w:sz w:val="18"/>
          <w:szCs w:val="18"/>
        </w:rPr>
        <w:t>#@@@@@@@@@@@@@@@@@@@@@@@@@@@@@@@@@@@@@@@@@@@@@@@@@@@@@@@@@@@@@@@@@@@@@@@@@@@@@@@@    for (i in 1:Ns)</w:t>
      </w:r>
    </w:p>
    <w:p w:rsidR="003C0E22" w:rsidRPr="001A3313" w:rsidRDefault="003C0E22" w:rsidP="001A3313">
      <w:pPr>
        <w:pStyle w:val="normal0"/>
        <w:rPr>
          <w:sz w:val="18"/>
          <w:szCs w:val="18"/>
        </w:rPr>
      </w:pPr>
      <w:r w:rsidRPr="001A3313">
        <w:rPr>
          <w:sz w:val="18"/>
          <w:szCs w:val="18"/>
        </w:rPr>
        <w:t xml:space="preserve">    {</w:t>
      </w:r>
    </w:p>
    <w:p w:rsidR="003C0E22" w:rsidRPr="001A3313" w:rsidRDefault="003C0E22" w:rsidP="001A3313">
      <w:pPr>
        <w:pStyle w:val="normal0"/>
        <w:rPr>
          <w:sz w:val="18"/>
          <w:szCs w:val="18"/>
        </w:rPr>
      </w:pPr>
      <w:r w:rsidRPr="001A3313">
        <w:rPr>
          <w:sz w:val="18"/>
          <w:szCs w:val="18"/>
        </w:rPr>
        <w:t xml:space="preserve">      #=========================S1 Custo Projeto =================================</w:t>
      </w:r>
    </w:p>
    <w:p w:rsidR="003C0E22" w:rsidRPr="001A3313" w:rsidRDefault="003C0E22" w:rsidP="001A3313">
      <w:pPr>
        <w:pStyle w:val="normal0"/>
        <w:rPr>
          <w:sz w:val="18"/>
          <w:szCs w:val="18"/>
        </w:rPr>
      </w:pPr>
      <w:r w:rsidRPr="001A3313">
        <w:rPr>
          <w:sz w:val="18"/>
          <w:szCs w:val="18"/>
        </w:rPr>
        <w:t xml:space="preserve">      #Primeiro somamos o custo fixo</w:t>
      </w:r>
    </w:p>
    <w:p w:rsidR="003C0E22" w:rsidRPr="001A3313" w:rsidRDefault="003C0E22" w:rsidP="001A3313">
      <w:pPr>
        <w:pStyle w:val="normal0"/>
        <w:rPr>
          <w:sz w:val="18"/>
          <w:szCs w:val="18"/>
        </w:rPr>
      </w:pPr>
      <w:r w:rsidRPr="001A3313">
        <w:rPr>
          <w:sz w:val="18"/>
          <w:szCs w:val="18"/>
        </w:rPr>
        <w:t xml:space="preserve">      matCalc[i,"Projeto"]= matCusto[i,"s1prjvalfixo"]</w:t>
      </w:r>
    </w:p>
    <w:p w:rsidR="003C0E22" w:rsidRPr="001A3313" w:rsidRDefault="003C0E22" w:rsidP="001A3313">
      <w:pPr>
        <w:pStyle w:val="normal0"/>
        <w:rPr>
          <w:sz w:val="18"/>
          <w:szCs w:val="18"/>
        </w:rPr>
      </w:pPr>
      <w:r w:rsidRPr="001A3313">
        <w:rPr>
          <w:sz w:val="18"/>
          <w:szCs w:val="18"/>
        </w:rPr>
        <w:t xml:space="preserve">      #Depois somamos o custo adicional se o evento tiver ocorrido</w:t>
      </w:r>
    </w:p>
    <w:p w:rsidR="003C0E22" w:rsidRPr="001A3313" w:rsidRDefault="003C0E22" w:rsidP="001A3313">
      <w:pPr>
        <w:pStyle w:val="normal0"/>
        <w:rPr>
          <w:sz w:val="18"/>
          <w:szCs w:val="18"/>
        </w:rPr>
      </w:pPr>
      <w:r w:rsidRPr="001A3313">
        <w:rPr>
          <w:sz w:val="18"/>
          <w:szCs w:val="18"/>
        </w:rPr>
        <w:t xml:space="preserve">      if (matEvt[i,"s1prj20%"]==1){</w:t>
      </w:r>
    </w:p>
    <w:p w:rsidR="003C0E22" w:rsidRPr="001A3313" w:rsidRDefault="003C0E22" w:rsidP="001A3313">
      <w:pPr>
        <w:pStyle w:val="normal0"/>
        <w:rPr>
          <w:sz w:val="18"/>
          <w:szCs w:val="18"/>
        </w:rPr>
      </w:pPr>
      <w:r w:rsidRPr="001A3313">
        <w:rPr>
          <w:sz w:val="18"/>
          <w:szCs w:val="18"/>
        </w:rPr>
        <w:t xml:space="preserve">        matCalc[i,"Projeto"]= matCalc[i,"Projeto"] + (matCusto[i,"s1prjsemanaadicretrab"] * matPrazo[i,"s1prj20%mais"])</w:t>
      </w:r>
    </w:p>
    <w:p w:rsidR="003C0E22" w:rsidRPr="001A3313" w:rsidRDefault="003C0E22" w:rsidP="001A3313">
      <w:pPr>
        <w:pStyle w:val="normal0"/>
        <w:rPr>
          <w:sz w:val="18"/>
          <w:szCs w:val="18"/>
        </w:rPr>
      </w:pPr>
      <w:r w:rsidRPr="001A3313">
        <w:rPr>
          <w:sz w:val="18"/>
          <w:szCs w:val="18"/>
        </w:rPr>
        <w:t xml:space="preserve">      }</w:t>
      </w:r>
    </w:p>
    <w:p w:rsidR="003C0E22" w:rsidRPr="001A3313" w:rsidRDefault="003C0E22" w:rsidP="001A3313">
      <w:pPr>
        <w:pStyle w:val="normal0"/>
        <w:rPr>
          <w:sz w:val="18"/>
          <w:szCs w:val="18"/>
        </w:rPr>
      </w:pPr>
      <w:r w:rsidRPr="001A3313">
        <w:rPr>
          <w:sz w:val="18"/>
          <w:szCs w:val="18"/>
        </w:rPr>
        <w:t xml:space="preserve">      #=========================S2 Custo Terraplanagem =================================</w:t>
      </w:r>
    </w:p>
    <w:p w:rsidR="003C0E22" w:rsidRPr="001A3313" w:rsidRDefault="003C0E22" w:rsidP="001A3313">
      <w:pPr>
        <w:pStyle w:val="normal0"/>
        <w:rPr>
          <w:sz w:val="18"/>
          <w:szCs w:val="18"/>
        </w:rPr>
      </w:pPr>
      <w:r w:rsidRPr="001A3313">
        <w:rPr>
          <w:sz w:val="18"/>
          <w:szCs w:val="18"/>
        </w:rPr>
        <w:t xml:space="preserve">      #Custo inicial da terraplanagem</w:t>
      </w:r>
    </w:p>
    <w:p w:rsidR="003C0E22" w:rsidRPr="001A3313" w:rsidRDefault="003C0E22" w:rsidP="001A3313">
      <w:pPr>
        <w:pStyle w:val="normal0"/>
        <w:rPr>
          <w:sz w:val="18"/>
          <w:szCs w:val="18"/>
        </w:rPr>
      </w:pPr>
      <w:r w:rsidRPr="001A3313">
        <w:rPr>
          <w:sz w:val="18"/>
          <w:szCs w:val="18"/>
        </w:rPr>
        <w:t xml:space="preserve">      matCalc[i,"Terraplan"]=  matCusto[i,"s2tplsemana"] * matPrazo[i,"s2tpl"]</w:t>
      </w:r>
    </w:p>
    <w:p w:rsidR="003C0E22" w:rsidRPr="001A3313" w:rsidRDefault="003C0E22" w:rsidP="001A3313">
      <w:pPr>
        <w:pStyle w:val="normal0"/>
        <w:rPr>
          <w:sz w:val="18"/>
          <w:szCs w:val="18"/>
        </w:rPr>
      </w:pPr>
      <w:r w:rsidRPr="001A3313">
        <w:rPr>
          <w:sz w:val="18"/>
          <w:szCs w:val="18"/>
        </w:rPr>
        <w:t xml:space="preserve">      #Depois somamos o custo adicional se o evento tiver ocorrido</w:t>
      </w:r>
    </w:p>
    <w:p w:rsidR="003C0E22" w:rsidRPr="001A3313" w:rsidRDefault="003C0E22" w:rsidP="001A3313">
      <w:pPr>
        <w:pStyle w:val="normal0"/>
        <w:rPr>
          <w:sz w:val="18"/>
          <w:szCs w:val="18"/>
        </w:rPr>
      </w:pPr>
      <w:r w:rsidRPr="001A3313">
        <w:rPr>
          <w:sz w:val="18"/>
          <w:szCs w:val="18"/>
        </w:rPr>
        <w:t xml:space="preserve">      if (matEvt[i,"s2tpl30%"]==1){</w:t>
      </w:r>
    </w:p>
    <w:p w:rsidR="003C0E22" w:rsidRPr="001A3313" w:rsidRDefault="003C0E22" w:rsidP="001A3313">
      <w:pPr>
        <w:pStyle w:val="normal0"/>
        <w:rPr>
          <w:sz w:val="18"/>
          <w:szCs w:val="18"/>
        </w:rPr>
      </w:pPr>
      <w:r w:rsidRPr="001A3313">
        <w:rPr>
          <w:sz w:val="18"/>
          <w:szCs w:val="18"/>
        </w:rPr>
        <w:t xml:space="preserve">        matCalc[i,"Terraplan"]= matCalc[i,"Terraplan"] + (matCusto[i,"s2tplsemana"] * matPrazo[i,"s2tpl30%mais"])</w:t>
      </w:r>
    </w:p>
    <w:p w:rsidR="003C0E22" w:rsidRPr="001A3313" w:rsidRDefault="003C0E22" w:rsidP="001A3313">
      <w:pPr>
        <w:pStyle w:val="normal0"/>
        <w:rPr>
          <w:sz w:val="18"/>
          <w:szCs w:val="18"/>
        </w:rPr>
      </w:pPr>
      <w:r w:rsidRPr="001A3313">
        <w:rPr>
          <w:sz w:val="18"/>
          <w:szCs w:val="18"/>
        </w:rPr>
        <w:t xml:space="preserve">      }</w:t>
      </w:r>
    </w:p>
    <w:p w:rsidR="003C0E22" w:rsidRPr="001A3313" w:rsidRDefault="003C0E22" w:rsidP="001A3313">
      <w:pPr>
        <w:pStyle w:val="normal0"/>
        <w:rPr>
          <w:sz w:val="18"/>
          <w:szCs w:val="18"/>
        </w:rPr>
      </w:pPr>
      <w:r w:rsidRPr="001A3313">
        <w:rPr>
          <w:sz w:val="18"/>
          <w:szCs w:val="18"/>
        </w:rPr>
        <w:t xml:space="preserve">      #=========================S3 Custo Fundações =================================</w:t>
      </w:r>
    </w:p>
    <w:p w:rsidR="003C0E22" w:rsidRPr="001A3313" w:rsidRDefault="003C0E22" w:rsidP="001A3313">
      <w:pPr>
        <w:pStyle w:val="normal0"/>
        <w:rPr>
          <w:sz w:val="18"/>
          <w:szCs w:val="18"/>
        </w:rPr>
      </w:pPr>
      <w:r w:rsidRPr="001A3313">
        <w:rPr>
          <w:sz w:val="18"/>
          <w:szCs w:val="18"/>
        </w:rPr>
        <w:t xml:space="preserve">      #Custo Mão de Obra</w:t>
      </w:r>
    </w:p>
    <w:p w:rsidR="003C0E22" w:rsidRPr="001A3313" w:rsidRDefault="003C0E22" w:rsidP="001A3313">
      <w:pPr>
        <w:pStyle w:val="normal0"/>
        <w:rPr>
          <w:sz w:val="18"/>
          <w:szCs w:val="18"/>
        </w:rPr>
      </w:pPr>
      <w:r w:rsidRPr="001A3313">
        <w:rPr>
          <w:sz w:val="18"/>
          <w:szCs w:val="18"/>
        </w:rPr>
        <w:t xml:space="preserve">      matCalc[i,"Fundacoes"]= matCusto[i,"s3fundMobrasemana"] * matPrazo[i,"s3fund"]</w:t>
      </w:r>
    </w:p>
    <w:p w:rsidR="003C0E22" w:rsidRPr="001A3313" w:rsidRDefault="003C0E22" w:rsidP="001A3313">
      <w:pPr>
        <w:pStyle w:val="normal0"/>
        <w:rPr>
          <w:sz w:val="18"/>
          <w:szCs w:val="18"/>
        </w:rPr>
      </w:pPr>
      <w:r w:rsidRPr="001A3313">
        <w:rPr>
          <w:sz w:val="18"/>
          <w:szCs w:val="18"/>
        </w:rPr>
        <w:t xml:space="preserve">      #Custo com Materiais</w:t>
      </w:r>
    </w:p>
    <w:p w:rsidR="003C0E22" w:rsidRPr="001A3313" w:rsidRDefault="003C0E22" w:rsidP="001A3313">
      <w:pPr>
        <w:pStyle w:val="normal0"/>
        <w:rPr>
          <w:sz w:val="18"/>
          <w:szCs w:val="18"/>
        </w:rPr>
      </w:pPr>
      <w:r w:rsidRPr="001A3313">
        <w:rPr>
          <w:sz w:val="18"/>
          <w:szCs w:val="18"/>
        </w:rPr>
        <w:t xml:space="preserve">      matCalc[i,"Fundacoes"]= matCalc[i,"Fundacoes"] + matCusto[i,"s3fundmat"]</w:t>
      </w:r>
    </w:p>
    <w:p w:rsidR="003C0E22" w:rsidRPr="001A3313" w:rsidRDefault="003C0E22" w:rsidP="001A3313">
      <w:pPr>
        <w:pStyle w:val="normal0"/>
        <w:rPr>
          <w:sz w:val="18"/>
          <w:szCs w:val="18"/>
        </w:rPr>
      </w:pPr>
      <w:r w:rsidRPr="001A3313">
        <w:rPr>
          <w:sz w:val="18"/>
          <w:szCs w:val="18"/>
        </w:rPr>
        <w:t xml:space="preserve">                                                </w:t>
      </w:r>
    </w:p>
    <w:p w:rsidR="003C0E22" w:rsidRPr="001A3313" w:rsidRDefault="003C0E22" w:rsidP="001A3313">
      <w:pPr>
        <w:pStyle w:val="normal0"/>
        <w:rPr>
          <w:sz w:val="18"/>
          <w:szCs w:val="18"/>
        </w:rPr>
      </w:pPr>
      <w:r w:rsidRPr="001A3313">
        <w:rPr>
          <w:sz w:val="18"/>
          <w:szCs w:val="18"/>
        </w:rPr>
        <w:t xml:space="preserve">      #=========================S4 Custo Estrutura =================================</w:t>
      </w:r>
    </w:p>
    <w:p w:rsidR="003C0E22" w:rsidRPr="001A3313" w:rsidRDefault="003C0E22" w:rsidP="001A3313">
      <w:pPr>
        <w:pStyle w:val="normal0"/>
        <w:rPr>
          <w:sz w:val="18"/>
          <w:szCs w:val="18"/>
        </w:rPr>
      </w:pPr>
      <w:r w:rsidRPr="001A3313">
        <w:rPr>
          <w:sz w:val="18"/>
          <w:szCs w:val="18"/>
        </w:rPr>
        <w:t xml:space="preserve">      #Custo Mão de obra para piso 1</w:t>
      </w:r>
    </w:p>
    <w:p w:rsidR="003C0E22" w:rsidRPr="001A3313" w:rsidRDefault="003C0E22" w:rsidP="001A3313">
      <w:pPr>
        <w:pStyle w:val="normal0"/>
        <w:rPr>
          <w:sz w:val="18"/>
          <w:szCs w:val="18"/>
        </w:rPr>
      </w:pPr>
      <w:r w:rsidRPr="001A3313">
        <w:rPr>
          <w:sz w:val="18"/>
          <w:szCs w:val="18"/>
        </w:rPr>
        <w:t xml:space="preserve">      matCalc[i,"Estrutura"]= matCusto[i,"s4estrutpisosemana"] * matPrazo[i,"s4estrutp1"]</w:t>
      </w:r>
    </w:p>
    <w:p w:rsidR="003C0E22" w:rsidRPr="001A3313" w:rsidRDefault="003C0E22" w:rsidP="001A3313">
      <w:pPr>
        <w:pStyle w:val="normal0"/>
        <w:rPr>
          <w:sz w:val="18"/>
          <w:szCs w:val="18"/>
        </w:rPr>
      </w:pPr>
      <w:r w:rsidRPr="001A3313">
        <w:rPr>
          <w:sz w:val="18"/>
          <w:szCs w:val="18"/>
        </w:rPr>
        <w:t xml:space="preserve">      #Custo Mão de obra para piso 2</w:t>
      </w:r>
    </w:p>
    <w:p w:rsidR="003C0E22" w:rsidRPr="001A3313" w:rsidRDefault="003C0E22" w:rsidP="001A3313">
      <w:pPr>
        <w:pStyle w:val="normal0"/>
        <w:rPr>
          <w:sz w:val="18"/>
          <w:szCs w:val="18"/>
        </w:rPr>
      </w:pPr>
      <w:r w:rsidRPr="001A3313">
        <w:rPr>
          <w:sz w:val="18"/>
          <w:szCs w:val="18"/>
        </w:rPr>
        <w:t xml:space="preserve">      matCalc[i,"Estrutura"]= matCusto[i,"s4estrutpisosemana"] * matPrazo[i,"s4estrutp2"]</w:t>
      </w:r>
    </w:p>
    <w:p w:rsidR="003C0E22" w:rsidRPr="001A3313" w:rsidRDefault="003C0E22" w:rsidP="001A3313">
      <w:pPr>
        <w:pStyle w:val="normal0"/>
        <w:rPr>
          <w:sz w:val="18"/>
          <w:szCs w:val="18"/>
        </w:rPr>
      </w:pPr>
      <w:r w:rsidRPr="001A3313">
        <w:rPr>
          <w:sz w:val="18"/>
          <w:szCs w:val="18"/>
        </w:rPr>
        <w:t xml:space="preserve">      #Custo Mão de obra para piso 3</w:t>
      </w:r>
    </w:p>
    <w:p w:rsidR="003C0E22" w:rsidRPr="001A3313" w:rsidRDefault="003C0E22" w:rsidP="001A3313">
      <w:pPr>
        <w:pStyle w:val="normal0"/>
        <w:rPr>
          <w:sz w:val="18"/>
          <w:szCs w:val="18"/>
        </w:rPr>
      </w:pPr>
      <w:r w:rsidRPr="001A3313">
        <w:rPr>
          <w:sz w:val="18"/>
          <w:szCs w:val="18"/>
        </w:rPr>
        <w:t xml:space="preserve">      matCalc[i,"Estrutura"]= matCusto[i,"s4estrutpisosemana"] * matPrazo[i,"s4estrutp3"]</w:t>
      </w:r>
    </w:p>
    <w:p w:rsidR="003C0E22" w:rsidRPr="001A3313" w:rsidRDefault="003C0E22" w:rsidP="001A3313">
      <w:pPr>
        <w:pStyle w:val="normal0"/>
        <w:rPr>
          <w:sz w:val="18"/>
          <w:szCs w:val="18"/>
        </w:rPr>
      </w:pPr>
      <w:r w:rsidRPr="001A3313">
        <w:rPr>
          <w:sz w:val="18"/>
          <w:szCs w:val="18"/>
        </w:rPr>
        <w:t xml:space="preserve">      #Custo Material</w:t>
      </w:r>
    </w:p>
    <w:p w:rsidR="003C0E22" w:rsidRPr="001A3313" w:rsidRDefault="003C0E22" w:rsidP="001A3313">
      <w:pPr>
        <w:pStyle w:val="normal0"/>
        <w:rPr>
          <w:sz w:val="18"/>
          <w:szCs w:val="18"/>
        </w:rPr>
      </w:pPr>
      <w:r w:rsidRPr="001A3313">
        <w:rPr>
          <w:sz w:val="18"/>
          <w:szCs w:val="18"/>
        </w:rPr>
        <w:t xml:space="preserve">      matCalc[i,"Estrutura"]= matCalc[i,"Estrutura"] + matCusto[i,"s4estrutmat"]</w:t>
      </w:r>
    </w:p>
    <w:p w:rsidR="003C0E22" w:rsidRPr="001A3313" w:rsidRDefault="003C0E22" w:rsidP="001A3313">
      <w:pPr>
        <w:pStyle w:val="normal0"/>
        <w:rPr>
          <w:sz w:val="18"/>
          <w:szCs w:val="18"/>
        </w:rPr>
      </w:pPr>
      <w:r w:rsidRPr="001A3313">
        <w:rPr>
          <w:sz w:val="18"/>
          <w:szCs w:val="18"/>
        </w:rPr>
        <w:t xml:space="preserve">      #Custo Telhado</w:t>
      </w:r>
    </w:p>
    <w:p w:rsidR="003C0E22" w:rsidRPr="001A3313" w:rsidRDefault="003C0E22" w:rsidP="001A3313">
      <w:pPr>
        <w:pStyle w:val="normal0"/>
        <w:rPr>
          <w:sz w:val="18"/>
          <w:szCs w:val="18"/>
        </w:rPr>
      </w:pPr>
      <w:r w:rsidRPr="001A3313">
        <w:rPr>
          <w:sz w:val="18"/>
          <w:szCs w:val="18"/>
        </w:rPr>
        <w:t xml:space="preserve">      matCalc[i,"Estrutura"]= matCalc[i,"Estrutura"] + matCusto[i,"s4telhado"]</w:t>
      </w:r>
    </w:p>
    <w:p w:rsidR="003C0E22" w:rsidRPr="001A3313" w:rsidRDefault="003C0E22" w:rsidP="001A3313">
      <w:pPr>
        <w:pStyle w:val="normal0"/>
        <w:rPr>
          <w:sz w:val="18"/>
          <w:szCs w:val="18"/>
        </w:rPr>
      </w:pPr>
      <w:r w:rsidRPr="001A3313">
        <w:rPr>
          <w:sz w:val="18"/>
          <w:szCs w:val="18"/>
        </w:rPr>
        <w:t xml:space="preserve">      </w:t>
      </w:r>
    </w:p>
    <w:p w:rsidR="003C0E22" w:rsidRPr="001A3313" w:rsidRDefault="003C0E22" w:rsidP="001A3313">
      <w:pPr>
        <w:pStyle w:val="normal0"/>
        <w:rPr>
          <w:sz w:val="18"/>
          <w:szCs w:val="18"/>
        </w:rPr>
      </w:pPr>
      <w:r w:rsidRPr="001A3313">
        <w:rPr>
          <w:sz w:val="18"/>
          <w:szCs w:val="18"/>
        </w:rPr>
        <w:t xml:space="preserve">      #=========================S5 Custo Envoltoria =================================</w:t>
      </w:r>
    </w:p>
    <w:p w:rsidR="003C0E22" w:rsidRPr="001A3313" w:rsidRDefault="003C0E22" w:rsidP="001A3313">
      <w:pPr>
        <w:pStyle w:val="normal0"/>
        <w:rPr>
          <w:sz w:val="18"/>
          <w:szCs w:val="18"/>
        </w:rPr>
      </w:pPr>
      <w:r w:rsidRPr="001A3313">
        <w:rPr>
          <w:sz w:val="18"/>
          <w:szCs w:val="18"/>
        </w:rPr>
        <w:t xml:space="preserve">      #"","","s5envMobraopc1","s5envMobra10%opc2"</w:t>
      </w:r>
    </w:p>
    <w:p w:rsidR="003C0E22" w:rsidRPr="001A3313" w:rsidRDefault="003C0E22" w:rsidP="001A3313">
      <w:pPr>
        <w:pStyle w:val="normal0"/>
        <w:rPr>
          <w:sz w:val="18"/>
          <w:szCs w:val="18"/>
        </w:rPr>
      </w:pPr>
      <w:r w:rsidRPr="001A3313">
        <w:rPr>
          <w:sz w:val="18"/>
          <w:szCs w:val="18"/>
        </w:rPr>
        <w:t xml:space="preserve">      #Custo Material por piso</w:t>
      </w:r>
    </w:p>
    <w:p w:rsidR="003C0E22" w:rsidRPr="001A3313" w:rsidRDefault="003C0E22" w:rsidP="001A3313">
      <w:pPr>
        <w:pStyle w:val="normal0"/>
        <w:rPr>
          <w:sz w:val="18"/>
          <w:szCs w:val="18"/>
        </w:rPr>
      </w:pPr>
      <w:r w:rsidRPr="001A3313">
        <w:rPr>
          <w:sz w:val="18"/>
          <w:szCs w:val="18"/>
        </w:rPr>
        <w:t xml:space="preserve">      matCalc[i,"Envoltoria"]= matCusto[i,"s5envmatporpiso"] * 3  # *3 porque são 3 pisos</w:t>
      </w:r>
    </w:p>
    <w:p w:rsidR="003C0E22" w:rsidRPr="001A3313" w:rsidRDefault="003C0E22" w:rsidP="001A3313">
      <w:pPr>
        <w:pStyle w:val="normal0"/>
        <w:rPr>
          <w:sz w:val="18"/>
          <w:szCs w:val="18"/>
        </w:rPr>
      </w:pPr>
      <w:r w:rsidRPr="001A3313">
        <w:rPr>
          <w:sz w:val="18"/>
          <w:szCs w:val="18"/>
        </w:rPr>
        <w:t xml:space="preserve">      #Custo Portas piso 1</w:t>
      </w:r>
    </w:p>
    <w:p w:rsidR="003C0E22" w:rsidRPr="001A3313" w:rsidRDefault="003C0E22" w:rsidP="001A3313">
      <w:pPr>
        <w:pStyle w:val="normal0"/>
        <w:rPr>
          <w:sz w:val="18"/>
          <w:szCs w:val="18"/>
        </w:rPr>
      </w:pPr>
      <w:r w:rsidRPr="001A3313">
        <w:rPr>
          <w:sz w:val="18"/>
          <w:szCs w:val="18"/>
        </w:rPr>
        <w:t xml:space="preserve">      matCalc[i,"Envoltoria"]= matCalc[i,"Envoltoria"] + matCusto[i,"s5envportaspiso1"] </w:t>
      </w:r>
    </w:p>
    <w:p w:rsidR="003C0E22" w:rsidRPr="001A3313" w:rsidRDefault="003C0E22" w:rsidP="001A3313">
      <w:pPr>
        <w:pStyle w:val="normal0"/>
        <w:rPr>
          <w:sz w:val="18"/>
          <w:szCs w:val="18"/>
        </w:rPr>
      </w:pPr>
      <w:r w:rsidRPr="001A3313">
        <w:rPr>
          <w:sz w:val="18"/>
          <w:szCs w:val="18"/>
        </w:rPr>
        <w:t xml:space="preserve">      #Custo Mão de Obra</w:t>
      </w:r>
    </w:p>
    <w:p w:rsidR="003C0E22" w:rsidRPr="001A3313" w:rsidRDefault="003C0E22" w:rsidP="001A3313">
      <w:pPr>
        <w:pStyle w:val="normal0"/>
        <w:rPr>
          <w:sz w:val="18"/>
          <w:szCs w:val="18"/>
        </w:rPr>
      </w:pPr>
      <w:r w:rsidRPr="001A3313">
        <w:rPr>
          <w:sz w:val="18"/>
          <w:szCs w:val="18"/>
        </w:rPr>
        <w:t xml:space="preserve">      if (matEvt[i,"s5env10%"]==1){</w:t>
      </w:r>
    </w:p>
    <w:p w:rsidR="003C0E22" w:rsidRPr="001A3313" w:rsidRDefault="003C0E22" w:rsidP="001A3313">
      <w:pPr>
        <w:pStyle w:val="normal0"/>
        <w:rPr>
          <w:sz w:val="18"/>
          <w:szCs w:val="18"/>
        </w:rPr>
      </w:pPr>
      <w:r w:rsidRPr="001A3313">
        <w:rPr>
          <w:sz w:val="18"/>
          <w:szCs w:val="18"/>
        </w:rPr>
        <w:t xml:space="preserve">        matCalc[i,"Envoltoria"]= matCalc[i,"Envoltoria"] + matCusto[i,"s5envMobra10%opc2"] </w:t>
      </w:r>
    </w:p>
    <w:p w:rsidR="003C0E22" w:rsidRPr="001A3313" w:rsidRDefault="003C0E22" w:rsidP="001A3313">
      <w:pPr>
        <w:pStyle w:val="normal0"/>
        <w:rPr>
          <w:sz w:val="18"/>
          <w:szCs w:val="18"/>
        </w:rPr>
      </w:pPr>
      <w:r w:rsidRPr="001A3313">
        <w:rPr>
          <w:sz w:val="18"/>
          <w:szCs w:val="18"/>
        </w:rPr>
        <w:t xml:space="preserve">      }</w:t>
      </w:r>
    </w:p>
    <w:p w:rsidR="003C0E22" w:rsidRPr="001A3313" w:rsidRDefault="003C0E22" w:rsidP="001A3313">
      <w:pPr>
        <w:pStyle w:val="normal0"/>
        <w:rPr>
          <w:sz w:val="18"/>
          <w:szCs w:val="18"/>
        </w:rPr>
      </w:pPr>
      <w:r w:rsidRPr="001A3313">
        <w:rPr>
          <w:sz w:val="18"/>
          <w:szCs w:val="18"/>
        </w:rPr>
        <w:t xml:space="preserve">      else</w:t>
      </w:r>
    </w:p>
    <w:p w:rsidR="003C0E22" w:rsidRPr="001A3313" w:rsidRDefault="003C0E22" w:rsidP="001A3313">
      <w:pPr>
        <w:pStyle w:val="normal0"/>
        <w:rPr>
          <w:sz w:val="18"/>
          <w:szCs w:val="18"/>
        </w:rPr>
      </w:pPr>
      <w:r w:rsidRPr="001A3313">
        <w:rPr>
          <w:sz w:val="18"/>
          <w:szCs w:val="18"/>
        </w:rPr>
        <w:t xml:space="preserve">      {</w:t>
      </w:r>
    </w:p>
    <w:p w:rsidR="003C0E22" w:rsidRPr="001A3313" w:rsidRDefault="003C0E22" w:rsidP="001A3313">
      <w:pPr>
        <w:pStyle w:val="normal0"/>
        <w:rPr>
          <w:sz w:val="18"/>
          <w:szCs w:val="18"/>
        </w:rPr>
      </w:pPr>
      <w:r w:rsidRPr="001A3313">
        <w:rPr>
          <w:sz w:val="18"/>
          <w:szCs w:val="18"/>
        </w:rPr>
        <w:t xml:space="preserve">        matCalc[i,"Envoltoria"]= matCalc[i,"Envoltoria"] + matCusto[i,"s5envMobraopc1"]</w:t>
      </w:r>
    </w:p>
    <w:p w:rsidR="003C0E22" w:rsidRPr="001A3313" w:rsidRDefault="003C0E22" w:rsidP="001A3313">
      <w:pPr>
        <w:pStyle w:val="normal0"/>
        <w:rPr>
          <w:sz w:val="18"/>
          <w:szCs w:val="18"/>
        </w:rPr>
      </w:pPr>
      <w:r w:rsidRPr="001A3313">
        <w:rPr>
          <w:sz w:val="18"/>
          <w:szCs w:val="18"/>
        </w:rPr>
        <w:t xml:space="preserve">      }</w:t>
      </w:r>
    </w:p>
    <w:p w:rsidR="003C0E22" w:rsidRPr="001A3313" w:rsidRDefault="003C0E22" w:rsidP="001A3313">
      <w:pPr>
        <w:pStyle w:val="normal0"/>
        <w:rPr>
          <w:sz w:val="18"/>
          <w:szCs w:val="18"/>
        </w:rPr>
      </w:pPr>
      <w:r w:rsidRPr="001A3313">
        <w:rPr>
          <w:sz w:val="18"/>
          <w:szCs w:val="18"/>
        </w:rPr>
        <w:t xml:space="preserve">      </w:t>
      </w:r>
    </w:p>
    <w:p w:rsidR="003C0E22" w:rsidRPr="001A3313" w:rsidRDefault="003C0E22" w:rsidP="001A3313">
      <w:pPr>
        <w:pStyle w:val="normal0"/>
        <w:rPr>
          <w:sz w:val="18"/>
          <w:szCs w:val="18"/>
        </w:rPr>
      </w:pPr>
      <w:r w:rsidRPr="001A3313">
        <w:rPr>
          <w:sz w:val="18"/>
          <w:szCs w:val="18"/>
        </w:rPr>
        <w:t xml:space="preserve">      #=========================S6 Custo Serviços e acabamentos =================================</w:t>
      </w:r>
    </w:p>
    <w:p w:rsidR="003C0E22" w:rsidRPr="001A3313" w:rsidRDefault="003C0E22" w:rsidP="001A3313">
      <w:pPr>
        <w:pStyle w:val="normal0"/>
        <w:rPr>
          <w:sz w:val="18"/>
          <w:szCs w:val="18"/>
        </w:rPr>
      </w:pPr>
      <w:r w:rsidRPr="001A3313">
        <w:rPr>
          <w:sz w:val="18"/>
          <w:szCs w:val="18"/>
        </w:rPr>
        <w:t xml:space="preserve">      if (matEvt[i,"s6acab5%"]==1){</w:t>
      </w:r>
    </w:p>
    <w:p w:rsidR="003C0E22" w:rsidRPr="001A3313" w:rsidRDefault="003C0E22" w:rsidP="001A3313">
      <w:pPr>
        <w:pStyle w:val="normal0"/>
        <w:rPr>
          <w:sz w:val="18"/>
          <w:szCs w:val="18"/>
        </w:rPr>
      </w:pPr>
      <w:r w:rsidRPr="001A3313">
        <w:rPr>
          <w:sz w:val="18"/>
          <w:szCs w:val="18"/>
        </w:rPr>
        <w:t xml:space="preserve">        matCalc[i,"ServAcab"] =  matCusto[i,"s6acabespart"] </w:t>
      </w:r>
    </w:p>
    <w:p w:rsidR="003C0E22" w:rsidRPr="001A3313" w:rsidRDefault="003C0E22" w:rsidP="001A3313">
      <w:pPr>
        <w:pStyle w:val="normal0"/>
        <w:rPr>
          <w:sz w:val="18"/>
          <w:szCs w:val="18"/>
        </w:rPr>
      </w:pPr>
      <w:r w:rsidRPr="001A3313">
        <w:rPr>
          <w:sz w:val="18"/>
          <w:szCs w:val="18"/>
        </w:rPr>
        <w:t xml:space="preserve">      }</w:t>
      </w:r>
    </w:p>
    <w:p w:rsidR="003C0E22" w:rsidRPr="001A3313" w:rsidRDefault="003C0E22" w:rsidP="001A3313">
      <w:pPr>
        <w:pStyle w:val="normal0"/>
        <w:rPr>
          <w:sz w:val="18"/>
          <w:szCs w:val="18"/>
        </w:rPr>
      </w:pPr>
      <w:r w:rsidRPr="001A3313">
        <w:rPr>
          <w:sz w:val="18"/>
          <w:szCs w:val="18"/>
        </w:rPr>
        <w:t xml:space="preserve">      else</w:t>
      </w:r>
    </w:p>
    <w:p w:rsidR="003C0E22" w:rsidRPr="001A3313" w:rsidRDefault="003C0E22" w:rsidP="001A3313">
      <w:pPr>
        <w:pStyle w:val="normal0"/>
        <w:rPr>
          <w:sz w:val="18"/>
          <w:szCs w:val="18"/>
        </w:rPr>
      </w:pPr>
      <w:r w:rsidRPr="001A3313">
        <w:rPr>
          <w:sz w:val="18"/>
          <w:szCs w:val="18"/>
        </w:rPr>
        <w:t xml:space="preserve">      {</w:t>
      </w:r>
    </w:p>
    <w:p w:rsidR="003C0E22" w:rsidRPr="001A3313" w:rsidRDefault="003C0E22" w:rsidP="001A3313">
      <w:pPr>
        <w:pStyle w:val="normal0"/>
        <w:rPr>
          <w:sz w:val="18"/>
          <w:szCs w:val="18"/>
        </w:rPr>
      </w:pPr>
      <w:r w:rsidRPr="001A3313">
        <w:rPr>
          <w:sz w:val="18"/>
          <w:szCs w:val="18"/>
        </w:rPr>
        <w:t xml:space="preserve">        matCalc[i,"ServAcab"] = matCusto[i,"s6acabopulen"]</w:t>
      </w:r>
    </w:p>
    <w:p w:rsidR="003C0E22" w:rsidRPr="001A3313" w:rsidRDefault="003C0E22" w:rsidP="001A3313">
      <w:pPr>
        <w:pStyle w:val="normal0"/>
        <w:rPr>
          <w:sz w:val="18"/>
          <w:szCs w:val="18"/>
        </w:rPr>
      </w:pPr>
      <w:r w:rsidRPr="001A3313">
        <w:rPr>
          <w:sz w:val="18"/>
          <w:szCs w:val="18"/>
        </w:rPr>
        <w:t xml:space="preserve">      }</w:t>
      </w:r>
    </w:p>
    <w:p w:rsidR="003C0E22" w:rsidRPr="001A3313" w:rsidRDefault="003C0E22" w:rsidP="001A3313">
      <w:pPr>
        <w:pStyle w:val="normal0"/>
        <w:rPr>
          <w:sz w:val="18"/>
          <w:szCs w:val="18"/>
        </w:rPr>
      </w:pPr>
      <w:r w:rsidRPr="001A3313">
        <w:rPr>
          <w:sz w:val="18"/>
          <w:szCs w:val="18"/>
        </w:rPr>
        <w:t xml:space="preserve">      #=========================S7 Custo Finalização =================================</w:t>
      </w:r>
    </w:p>
    <w:p w:rsidR="003C0E22" w:rsidRPr="001A3313" w:rsidRDefault="003C0E22" w:rsidP="001A3313">
      <w:pPr>
        <w:pStyle w:val="normal0"/>
        <w:rPr>
          <w:sz w:val="18"/>
          <w:szCs w:val="18"/>
        </w:rPr>
      </w:pPr>
      <w:r w:rsidRPr="001A3313">
        <w:rPr>
          <w:sz w:val="18"/>
          <w:szCs w:val="18"/>
        </w:rPr>
        <w:t xml:space="preserve">        matCalc[i,"Finalizacao"] =  matCusto[i,"s7finalvalfixo"] </w:t>
      </w:r>
    </w:p>
    <w:p w:rsidR="003C0E22" w:rsidRPr="001A3313" w:rsidRDefault="003C0E22" w:rsidP="001A3313">
      <w:pPr>
        <w:pStyle w:val="normal0"/>
        <w:rPr>
          <w:sz w:val="18"/>
          <w:szCs w:val="18"/>
        </w:rPr>
      </w:pPr>
      <w:r w:rsidRPr="001A3313">
        <w:rPr>
          <w:sz w:val="18"/>
          <w:szCs w:val="18"/>
        </w:rPr>
        <w:t xml:space="preserve">        </w:t>
      </w:r>
    </w:p>
    <w:p w:rsidR="003C0E22" w:rsidRPr="001A3313" w:rsidRDefault="003C0E22" w:rsidP="001A3313">
      <w:pPr>
        <w:pStyle w:val="normal0"/>
        <w:rPr>
          <w:sz w:val="18"/>
          <w:szCs w:val="18"/>
        </w:rPr>
      </w:pPr>
      <w:r w:rsidRPr="001A3313">
        <w:rPr>
          <w:sz w:val="18"/>
          <w:szCs w:val="18"/>
        </w:rPr>
        <w:t xml:space="preserve">        </w:t>
      </w:r>
    </w:p>
    <w:p w:rsidR="003C0E22" w:rsidRPr="001A3313" w:rsidRDefault="003C0E22" w:rsidP="001A3313">
      <w:pPr>
        <w:pStyle w:val="normal0"/>
        <w:rPr>
          <w:sz w:val="18"/>
          <w:szCs w:val="18"/>
        </w:rPr>
      </w:pPr>
      <w:r w:rsidRPr="001A3313">
        <w:rPr>
          <w:sz w:val="18"/>
          <w:szCs w:val="18"/>
        </w:rPr>
        <w:t xml:space="preserve">      #=========================Somando os custos de cada seção =================================</w:t>
      </w:r>
    </w:p>
    <w:p w:rsidR="003C0E22" w:rsidRPr="001A3313" w:rsidRDefault="003C0E22" w:rsidP="001A3313">
      <w:pPr>
        <w:pStyle w:val="normal0"/>
        <w:rPr>
          <w:sz w:val="18"/>
          <w:szCs w:val="18"/>
        </w:rPr>
      </w:pPr>
      <w:r w:rsidRPr="001A3313">
        <w:rPr>
          <w:sz w:val="18"/>
          <w:szCs w:val="18"/>
        </w:rPr>
        <w:t xml:space="preserve">        matCalc[i,"Total"] = (matCalc[i,"Projeto"] + matCalc[i,"Terraplan"] + matCalc[i,"Fundacoes"] + matCalc[i,"Estrutura"] + matCalc[i,"Envoltoria"] + matCalc[i,"ServAcab"] + matCalc[i,"Finalizacao"])</w:t>
      </w:r>
    </w:p>
    <w:p w:rsidR="003C0E22" w:rsidRPr="001A3313" w:rsidRDefault="003C0E22" w:rsidP="001A3313">
      <w:pPr>
        <w:pStyle w:val="normal0"/>
        <w:rPr>
          <w:sz w:val="18"/>
          <w:szCs w:val="18"/>
        </w:rPr>
      </w:pPr>
      <w:r w:rsidRPr="001A3313">
        <w:rPr>
          <w:sz w:val="18"/>
          <w:szCs w:val="18"/>
        </w:rPr>
        <w:t xml:space="preserve">        </w:t>
      </w:r>
    </w:p>
    <w:p w:rsidR="003C0E22" w:rsidRPr="001A3313" w:rsidRDefault="003C0E22" w:rsidP="001A3313">
      <w:pPr>
        <w:pStyle w:val="normal0"/>
        <w:rPr>
          <w:sz w:val="18"/>
          <w:szCs w:val="18"/>
        </w:rPr>
      </w:pPr>
      <w:r w:rsidRPr="001A3313">
        <w:rPr>
          <w:sz w:val="18"/>
          <w:szCs w:val="18"/>
        </w:rPr>
        <w:t xml:space="preserve">    } #Fim do FOR Calculos custos</w:t>
      </w:r>
    </w:p>
    <w:p w:rsidR="003C0E22" w:rsidRPr="001A3313" w:rsidRDefault="003C0E22" w:rsidP="001A3313">
      <w:pPr>
        <w:pStyle w:val="normal0"/>
        <w:rPr>
          <w:sz w:val="18"/>
          <w:szCs w:val="18"/>
        </w:rPr>
      </w:pPr>
      <w:r w:rsidRPr="001A3313">
        <w:rPr>
          <w:sz w:val="18"/>
          <w:szCs w:val="18"/>
        </w:rPr>
        <w:t xml:space="preserve">      </w:t>
      </w:r>
    </w:p>
    <w:p w:rsidR="003C0E22" w:rsidRPr="001A3313" w:rsidRDefault="003C0E22" w:rsidP="001A3313">
      <w:pPr>
        <w:pStyle w:val="normal0"/>
        <w:rPr>
          <w:sz w:val="18"/>
          <w:szCs w:val="18"/>
        </w:rPr>
      </w:pPr>
      <w:r w:rsidRPr="001A3313">
        <w:rPr>
          <w:sz w:val="18"/>
          <w:szCs w:val="18"/>
        </w:rPr>
        <w:t xml:space="preserve">      </w:t>
      </w:r>
    </w:p>
    <w:p w:rsidR="003C0E22" w:rsidRPr="001A3313" w:rsidRDefault="003C0E22" w:rsidP="001A3313">
      <w:pPr>
        <w:pStyle w:val="normal0"/>
        <w:rPr>
          <w:sz w:val="18"/>
          <w:szCs w:val="18"/>
        </w:rPr>
      </w:pPr>
      <w:r w:rsidRPr="001A3313">
        <w:rPr>
          <w:sz w:val="18"/>
          <w:szCs w:val="18"/>
        </w:rPr>
        <w:t xml:space="preserve">            #@@@@@@@@@@@@@@@@@@@@@@@@@@@@@@@@@@@@@@@@@@@@@@@@@@@@@@@@@@@@@@@@@@@@@@@@@@@@@@@@</w:t>
      </w:r>
    </w:p>
    <w:p w:rsidR="003C0E22" w:rsidRPr="001A3313" w:rsidRDefault="003C0E22" w:rsidP="001A3313">
      <w:pPr>
        <w:pStyle w:val="normal0"/>
        <w:rPr>
          <w:sz w:val="18"/>
          <w:szCs w:val="18"/>
        </w:rPr>
      </w:pPr>
      <w:r w:rsidRPr="001A3313">
        <w:rPr>
          <w:sz w:val="18"/>
          <w:szCs w:val="18"/>
        </w:rPr>
        <w:t xml:space="preserve">#@@@@@@@@@@@@@@@@@@@@@@@@@@@@@@ </w:t>
      </w:r>
      <w:r w:rsidRPr="00AF4444">
        <w:rPr>
          <w:b/>
          <w:bCs/>
          <w:color w:val="FF0000"/>
          <w:sz w:val="18"/>
          <w:szCs w:val="18"/>
        </w:rPr>
        <w:t>Início dos cálculos dos prazos</w:t>
      </w:r>
      <w:r w:rsidRPr="001A3313">
        <w:rPr>
          <w:sz w:val="18"/>
          <w:szCs w:val="18"/>
        </w:rPr>
        <w:t xml:space="preserve"> @@@@@@@@@@@@@@@@@@@@@@@@@@@@@</w:t>
      </w:r>
    </w:p>
    <w:p w:rsidR="003C0E22" w:rsidRDefault="003C0E22" w:rsidP="001A3313">
      <w:pPr>
        <w:pStyle w:val="normal0"/>
        <w:rPr>
          <w:sz w:val="18"/>
          <w:szCs w:val="18"/>
        </w:rPr>
      </w:pPr>
      <w:r w:rsidRPr="001A3313">
        <w:rPr>
          <w:sz w:val="18"/>
          <w:szCs w:val="18"/>
        </w:rPr>
        <w:t xml:space="preserve">#@@@@@@@@@@@@@@@@@@@@@@@@@@@@@@@@@@@@@@@@@@@@@@@@@@@@@@@@@@@@@@@@@@@@@@@@@@@@@@@@        </w:t>
      </w:r>
    </w:p>
    <w:p w:rsidR="003C0E22" w:rsidRDefault="003C0E22" w:rsidP="001A3313">
      <w:pPr>
        <w:pStyle w:val="normal0"/>
        <w:rPr>
          <w:sz w:val="18"/>
          <w:szCs w:val="18"/>
        </w:rPr>
      </w:pPr>
    </w:p>
    <w:p w:rsidR="003C0E22" w:rsidRPr="001A3313" w:rsidRDefault="003C0E22" w:rsidP="001A3313">
      <w:pPr>
        <w:pStyle w:val="normal0"/>
        <w:rPr>
          <w:sz w:val="18"/>
          <w:szCs w:val="18"/>
        </w:rPr>
      </w:pPr>
      <w:r w:rsidRPr="001A3313">
        <w:rPr>
          <w:sz w:val="18"/>
          <w:szCs w:val="18"/>
        </w:rPr>
        <w:t>for (i in 1:Ns)</w:t>
      </w:r>
    </w:p>
    <w:p w:rsidR="003C0E22" w:rsidRPr="001A3313" w:rsidRDefault="003C0E22" w:rsidP="001A3313">
      <w:pPr>
        <w:pStyle w:val="normal0"/>
        <w:rPr>
          <w:sz w:val="18"/>
          <w:szCs w:val="18"/>
        </w:rPr>
      </w:pPr>
      <w:r w:rsidRPr="001A3313">
        <w:rPr>
          <w:sz w:val="18"/>
          <w:szCs w:val="18"/>
        </w:rPr>
        <w:t xml:space="preserve">        {</w:t>
      </w:r>
    </w:p>
    <w:p w:rsidR="003C0E22" w:rsidRPr="001A3313" w:rsidRDefault="003C0E22" w:rsidP="001A3313">
      <w:pPr>
        <w:pStyle w:val="normal0"/>
        <w:rPr>
          <w:sz w:val="18"/>
          <w:szCs w:val="18"/>
        </w:rPr>
      </w:pPr>
      <w:r w:rsidRPr="001A3313">
        <w:rPr>
          <w:sz w:val="18"/>
          <w:szCs w:val="18"/>
        </w:rPr>
        <w:t xml:space="preserve">          </w:t>
      </w:r>
    </w:p>
    <w:p w:rsidR="003C0E22" w:rsidRPr="001A3313" w:rsidRDefault="003C0E22" w:rsidP="001A3313">
      <w:pPr>
        <w:pStyle w:val="normal0"/>
        <w:rPr>
          <w:sz w:val="18"/>
          <w:szCs w:val="18"/>
        </w:rPr>
      </w:pPr>
      <w:r w:rsidRPr="001A3313">
        <w:rPr>
          <w:sz w:val="18"/>
          <w:szCs w:val="18"/>
        </w:rPr>
        <w:t xml:space="preserve">          #=========================S1 Prazo Projeto =================================</w:t>
      </w:r>
    </w:p>
    <w:p w:rsidR="003C0E22" w:rsidRPr="001A3313" w:rsidRDefault="003C0E22" w:rsidP="001A3313">
      <w:pPr>
        <w:pStyle w:val="normal0"/>
        <w:rPr>
          <w:sz w:val="18"/>
          <w:szCs w:val="18"/>
        </w:rPr>
      </w:pPr>
      <w:r w:rsidRPr="001A3313">
        <w:rPr>
          <w:sz w:val="18"/>
          <w:szCs w:val="18"/>
        </w:rPr>
        <w:t xml:space="preserve">          #Primeiro somamos o custo fixo</w:t>
      </w:r>
    </w:p>
    <w:p w:rsidR="003C0E22" w:rsidRPr="001A3313" w:rsidRDefault="003C0E22" w:rsidP="001A3313">
      <w:pPr>
        <w:pStyle w:val="normal0"/>
        <w:rPr>
          <w:sz w:val="18"/>
          <w:szCs w:val="18"/>
        </w:rPr>
      </w:pPr>
      <w:r w:rsidRPr="001A3313">
        <w:rPr>
          <w:sz w:val="18"/>
          <w:szCs w:val="18"/>
        </w:rPr>
        <w:t xml:space="preserve">          matCalcPrazo[i,"zProjeto"]= matPrazo[i,"s1prj"]</w:t>
      </w:r>
    </w:p>
    <w:p w:rsidR="003C0E22" w:rsidRPr="001A3313" w:rsidRDefault="003C0E22" w:rsidP="001A3313">
      <w:pPr>
        <w:pStyle w:val="normal0"/>
        <w:rPr>
          <w:sz w:val="18"/>
          <w:szCs w:val="18"/>
        </w:rPr>
      </w:pPr>
      <w:r w:rsidRPr="001A3313">
        <w:rPr>
          <w:sz w:val="18"/>
          <w:szCs w:val="18"/>
        </w:rPr>
        <w:t xml:space="preserve">          #Depois somamos o prazo adicional se o evento tiver ocorrido</w:t>
      </w:r>
    </w:p>
    <w:p w:rsidR="003C0E22" w:rsidRPr="001A3313" w:rsidRDefault="003C0E22" w:rsidP="001A3313">
      <w:pPr>
        <w:pStyle w:val="normal0"/>
        <w:rPr>
          <w:sz w:val="18"/>
          <w:szCs w:val="18"/>
        </w:rPr>
      </w:pPr>
      <w:r w:rsidRPr="001A3313">
        <w:rPr>
          <w:sz w:val="18"/>
          <w:szCs w:val="18"/>
        </w:rPr>
        <w:t xml:space="preserve">          if (matEvt[i,"s1prj20%"]==1){</w:t>
      </w:r>
    </w:p>
    <w:p w:rsidR="003C0E22" w:rsidRPr="001A3313" w:rsidRDefault="003C0E22" w:rsidP="001A3313">
      <w:pPr>
        <w:pStyle w:val="normal0"/>
        <w:rPr>
          <w:sz w:val="18"/>
          <w:szCs w:val="18"/>
        </w:rPr>
      </w:pPr>
      <w:r w:rsidRPr="001A3313">
        <w:rPr>
          <w:sz w:val="18"/>
          <w:szCs w:val="18"/>
        </w:rPr>
        <w:t xml:space="preserve">            matCalcPrazo[i,"zProjeto"]= matCalcPrazo[i,"zProjeto"] + matPrazo[i,"s1prj20%mais"]</w:t>
      </w:r>
    </w:p>
    <w:p w:rsidR="003C0E22" w:rsidRPr="001A3313" w:rsidRDefault="003C0E22" w:rsidP="001A3313">
      <w:pPr>
        <w:pStyle w:val="normal0"/>
        <w:rPr>
          <w:sz w:val="18"/>
          <w:szCs w:val="18"/>
        </w:rPr>
      </w:pPr>
      <w:r w:rsidRPr="001A3313">
        <w:rPr>
          <w:sz w:val="18"/>
          <w:szCs w:val="18"/>
        </w:rPr>
        <w:t xml:space="preserve">          }</w:t>
      </w:r>
    </w:p>
    <w:p w:rsidR="003C0E22" w:rsidRPr="001A3313" w:rsidRDefault="003C0E22" w:rsidP="001A3313">
      <w:pPr>
        <w:pStyle w:val="normal0"/>
        <w:rPr>
          <w:sz w:val="18"/>
          <w:szCs w:val="18"/>
        </w:rPr>
      </w:pPr>
      <w:r w:rsidRPr="001A3313">
        <w:rPr>
          <w:sz w:val="18"/>
          <w:szCs w:val="18"/>
        </w:rPr>
        <w:t xml:space="preserve">          #=========================S2 Prazo Terraplanagem =================================</w:t>
      </w:r>
    </w:p>
    <w:p w:rsidR="003C0E22" w:rsidRPr="001A3313" w:rsidRDefault="003C0E22" w:rsidP="001A3313">
      <w:pPr>
        <w:pStyle w:val="normal0"/>
        <w:rPr>
          <w:sz w:val="18"/>
          <w:szCs w:val="18"/>
        </w:rPr>
      </w:pPr>
      <w:r w:rsidRPr="001A3313">
        <w:rPr>
          <w:sz w:val="18"/>
          <w:szCs w:val="18"/>
        </w:rPr>
        <w:t xml:space="preserve">          #Prazo da terraplanagem</w:t>
      </w:r>
    </w:p>
    <w:p w:rsidR="003C0E22" w:rsidRPr="001A3313" w:rsidRDefault="003C0E22" w:rsidP="001A3313">
      <w:pPr>
        <w:pStyle w:val="normal0"/>
        <w:rPr>
          <w:sz w:val="18"/>
          <w:szCs w:val="18"/>
        </w:rPr>
      </w:pPr>
      <w:r w:rsidRPr="001A3313">
        <w:rPr>
          <w:sz w:val="18"/>
          <w:szCs w:val="18"/>
        </w:rPr>
        <w:t xml:space="preserve">          matCalcPrazo[i,"zTerraplan"]=  matPrazo[i,"s2tpl"]</w:t>
      </w:r>
    </w:p>
    <w:p w:rsidR="003C0E22" w:rsidRPr="001A3313" w:rsidRDefault="003C0E22" w:rsidP="001A3313">
      <w:pPr>
        <w:pStyle w:val="normal0"/>
        <w:rPr>
          <w:sz w:val="18"/>
          <w:szCs w:val="18"/>
        </w:rPr>
      </w:pPr>
      <w:r w:rsidRPr="001A3313">
        <w:rPr>
          <w:sz w:val="18"/>
          <w:szCs w:val="18"/>
        </w:rPr>
        <w:t xml:space="preserve">          #Depois somamos o prazo adicional se o evento tiver ocorrido</w:t>
      </w:r>
    </w:p>
    <w:p w:rsidR="003C0E22" w:rsidRPr="001A3313" w:rsidRDefault="003C0E22" w:rsidP="001A3313">
      <w:pPr>
        <w:pStyle w:val="normal0"/>
        <w:rPr>
          <w:sz w:val="18"/>
          <w:szCs w:val="18"/>
        </w:rPr>
      </w:pPr>
      <w:r w:rsidRPr="001A3313">
        <w:rPr>
          <w:sz w:val="18"/>
          <w:szCs w:val="18"/>
        </w:rPr>
        <w:t xml:space="preserve">          if (matEvt[i,"s2tpl30%"]==1){</w:t>
      </w:r>
    </w:p>
    <w:p w:rsidR="003C0E22" w:rsidRPr="001A3313" w:rsidRDefault="003C0E22" w:rsidP="001A3313">
      <w:pPr>
        <w:pStyle w:val="normal0"/>
        <w:rPr>
          <w:sz w:val="18"/>
          <w:szCs w:val="18"/>
        </w:rPr>
      </w:pPr>
      <w:r w:rsidRPr="001A3313">
        <w:rPr>
          <w:sz w:val="18"/>
          <w:szCs w:val="18"/>
        </w:rPr>
        <w:t xml:space="preserve">            matCalcPrazo[i,"zTerraplan"]= matCalcPrazo[i,"zTerraplan"] + matPrazo[i,"s2tpl30%mais"]</w:t>
      </w:r>
    </w:p>
    <w:p w:rsidR="003C0E22" w:rsidRPr="001A3313" w:rsidRDefault="003C0E22" w:rsidP="001A3313">
      <w:pPr>
        <w:pStyle w:val="normal0"/>
        <w:rPr>
          <w:sz w:val="18"/>
          <w:szCs w:val="18"/>
        </w:rPr>
      </w:pPr>
      <w:r w:rsidRPr="001A3313">
        <w:rPr>
          <w:sz w:val="18"/>
          <w:szCs w:val="18"/>
        </w:rPr>
        <w:t xml:space="preserve">          }</w:t>
      </w:r>
    </w:p>
    <w:p w:rsidR="003C0E22" w:rsidRPr="001A3313" w:rsidRDefault="003C0E22" w:rsidP="001A3313">
      <w:pPr>
        <w:pStyle w:val="normal0"/>
        <w:rPr>
          <w:sz w:val="18"/>
          <w:szCs w:val="18"/>
        </w:rPr>
      </w:pPr>
      <w:r w:rsidRPr="001A3313">
        <w:rPr>
          <w:sz w:val="18"/>
          <w:szCs w:val="18"/>
        </w:rPr>
        <w:t xml:space="preserve">          </w:t>
      </w:r>
    </w:p>
    <w:p w:rsidR="003C0E22" w:rsidRPr="001A3313" w:rsidRDefault="003C0E22" w:rsidP="001A3313">
      <w:pPr>
        <w:pStyle w:val="normal0"/>
        <w:rPr>
          <w:sz w:val="18"/>
          <w:szCs w:val="18"/>
        </w:rPr>
      </w:pPr>
      <w:r w:rsidRPr="001A3313">
        <w:rPr>
          <w:sz w:val="18"/>
          <w:szCs w:val="18"/>
        </w:rPr>
        <w:t xml:space="preserve">          #=========================S3 Prazo Fundações =================================</w:t>
      </w:r>
    </w:p>
    <w:p w:rsidR="003C0E22" w:rsidRPr="001A3313" w:rsidRDefault="003C0E22" w:rsidP="001A3313">
      <w:pPr>
        <w:pStyle w:val="normal0"/>
        <w:rPr>
          <w:sz w:val="18"/>
          <w:szCs w:val="18"/>
        </w:rPr>
      </w:pPr>
      <w:r w:rsidRPr="001A3313">
        <w:rPr>
          <w:sz w:val="18"/>
          <w:szCs w:val="18"/>
        </w:rPr>
        <w:t xml:space="preserve">          #Prazo Mão de Obra</w:t>
      </w:r>
    </w:p>
    <w:p w:rsidR="003C0E22" w:rsidRPr="001A3313" w:rsidRDefault="003C0E22" w:rsidP="001A3313">
      <w:pPr>
        <w:pStyle w:val="normal0"/>
        <w:rPr>
          <w:sz w:val="18"/>
          <w:szCs w:val="18"/>
        </w:rPr>
      </w:pPr>
      <w:r w:rsidRPr="001A3313">
        <w:rPr>
          <w:sz w:val="18"/>
          <w:szCs w:val="18"/>
        </w:rPr>
        <w:t xml:space="preserve">          matCalcPrazo[i,"zFundacoes"]= matPrazo[i,"s3fund"]</w:t>
      </w:r>
    </w:p>
    <w:p w:rsidR="003C0E22" w:rsidRPr="001A3313" w:rsidRDefault="003C0E22" w:rsidP="001A3313">
      <w:pPr>
        <w:pStyle w:val="normal0"/>
        <w:rPr>
          <w:sz w:val="18"/>
          <w:szCs w:val="18"/>
        </w:rPr>
      </w:pPr>
    </w:p>
    <w:p w:rsidR="003C0E22" w:rsidRPr="001A3313" w:rsidRDefault="003C0E22" w:rsidP="001A3313">
      <w:pPr>
        <w:pStyle w:val="normal0"/>
        <w:rPr>
          <w:sz w:val="18"/>
          <w:szCs w:val="18"/>
        </w:rPr>
      </w:pPr>
      <w:r w:rsidRPr="001A3313">
        <w:rPr>
          <w:sz w:val="18"/>
          <w:szCs w:val="18"/>
        </w:rPr>
        <w:t xml:space="preserve">          #=========================S4 Prazo Estrutura =================================</w:t>
      </w:r>
    </w:p>
    <w:p w:rsidR="003C0E22" w:rsidRPr="001A3313" w:rsidRDefault="003C0E22" w:rsidP="001A3313">
      <w:pPr>
        <w:pStyle w:val="normal0"/>
        <w:rPr>
          <w:sz w:val="18"/>
          <w:szCs w:val="18"/>
        </w:rPr>
      </w:pPr>
      <w:r w:rsidRPr="001A3313">
        <w:rPr>
          <w:sz w:val="18"/>
          <w:szCs w:val="18"/>
        </w:rPr>
        <w:t xml:space="preserve">          #Prazo espera iniciar estrutura após fundações</w:t>
      </w:r>
    </w:p>
    <w:p w:rsidR="003C0E22" w:rsidRPr="001A3313" w:rsidRDefault="003C0E22" w:rsidP="001A3313">
      <w:pPr>
        <w:pStyle w:val="normal0"/>
        <w:rPr>
          <w:sz w:val="18"/>
          <w:szCs w:val="18"/>
        </w:rPr>
      </w:pPr>
      <w:r w:rsidRPr="001A3313">
        <w:rPr>
          <w:sz w:val="18"/>
          <w:szCs w:val="18"/>
        </w:rPr>
        <w:t xml:space="preserve">          matCalcPrazo[i,"EsperaFundEstr"]=matPrazo[i,"s4esperaFundEstr"]</w:t>
      </w:r>
    </w:p>
    <w:p w:rsidR="003C0E22" w:rsidRPr="001A3313" w:rsidRDefault="003C0E22" w:rsidP="001A3313">
      <w:pPr>
        <w:pStyle w:val="normal0"/>
        <w:rPr>
          <w:sz w:val="18"/>
          <w:szCs w:val="18"/>
        </w:rPr>
      </w:pPr>
      <w:r w:rsidRPr="001A3313">
        <w:rPr>
          <w:sz w:val="18"/>
          <w:szCs w:val="18"/>
        </w:rPr>
        <w:t xml:space="preserve">          #Prazo para construir a estrutura dos 3 pisos</w:t>
      </w:r>
    </w:p>
    <w:p w:rsidR="003C0E22" w:rsidRPr="001A3313" w:rsidRDefault="003C0E22" w:rsidP="001A3313">
      <w:pPr>
        <w:pStyle w:val="normal0"/>
        <w:rPr>
          <w:sz w:val="18"/>
          <w:szCs w:val="18"/>
        </w:rPr>
      </w:pPr>
      <w:r w:rsidRPr="001A3313">
        <w:rPr>
          <w:sz w:val="18"/>
          <w:szCs w:val="18"/>
        </w:rPr>
        <w:t xml:space="preserve">          matCalcPrazo[i,"zEstrutura"]= matPrazo[i,"s4estrutp1"] + matPrazo[i,"s4estrutp2"] + matPrazo[i,"s4estrutp3"]</w:t>
      </w:r>
    </w:p>
    <w:p w:rsidR="003C0E22" w:rsidRPr="001A3313" w:rsidRDefault="003C0E22" w:rsidP="001A3313">
      <w:pPr>
        <w:pStyle w:val="normal0"/>
        <w:rPr>
          <w:sz w:val="18"/>
          <w:szCs w:val="18"/>
        </w:rPr>
      </w:pPr>
      <w:r w:rsidRPr="001A3313">
        <w:rPr>
          <w:sz w:val="18"/>
          <w:szCs w:val="18"/>
        </w:rPr>
        <w:t xml:space="preserve">          #Prazo para construir o telhado</w:t>
      </w:r>
    </w:p>
    <w:p w:rsidR="003C0E22" w:rsidRPr="001A3313" w:rsidRDefault="003C0E22" w:rsidP="001A3313">
      <w:pPr>
        <w:pStyle w:val="normal0"/>
        <w:rPr>
          <w:sz w:val="18"/>
          <w:szCs w:val="18"/>
        </w:rPr>
      </w:pPr>
      <w:r w:rsidRPr="001A3313">
        <w:rPr>
          <w:sz w:val="18"/>
          <w:szCs w:val="18"/>
        </w:rPr>
        <w:t xml:space="preserve">          matCalcPrazo[i,"zEstrutura"]= matCalcPrazo[i,"zEstrutura"] + matPrazo[i,"s4telhado"]</w:t>
      </w:r>
    </w:p>
    <w:p w:rsidR="003C0E22" w:rsidRPr="001A3313" w:rsidRDefault="003C0E22" w:rsidP="001A3313">
      <w:pPr>
        <w:pStyle w:val="normal0"/>
        <w:rPr>
          <w:sz w:val="18"/>
          <w:szCs w:val="18"/>
        </w:rPr>
      </w:pPr>
      <w:r w:rsidRPr="001A3313">
        <w:rPr>
          <w:sz w:val="18"/>
          <w:szCs w:val="18"/>
        </w:rPr>
        <w:t xml:space="preserve">          #Prazo Comum Estrutura Envoltória</w:t>
      </w:r>
    </w:p>
    <w:p w:rsidR="003C0E22" w:rsidRPr="001A3313" w:rsidRDefault="003C0E22" w:rsidP="001A3313">
      <w:pPr>
        <w:pStyle w:val="normal0"/>
        <w:rPr>
          <w:sz w:val="18"/>
          <w:szCs w:val="18"/>
        </w:rPr>
      </w:pPr>
      <w:r w:rsidRPr="001A3313">
        <w:rPr>
          <w:sz w:val="18"/>
          <w:szCs w:val="18"/>
        </w:rPr>
        <w:t xml:space="preserve">          matCalcPrazo[i,"zComunEstrutEnv"] = (matPrazo[i,"s4estrutp2"] -3) + matPrazo[i,"s4estrutp3"] + matPrazo[i,"s4telhado"]</w:t>
      </w:r>
    </w:p>
    <w:p w:rsidR="003C0E22" w:rsidRPr="001A3313" w:rsidRDefault="003C0E22" w:rsidP="001A3313">
      <w:pPr>
        <w:pStyle w:val="normal0"/>
        <w:rPr>
          <w:sz w:val="18"/>
          <w:szCs w:val="18"/>
        </w:rPr>
      </w:pPr>
      <w:r w:rsidRPr="001A3313">
        <w:rPr>
          <w:sz w:val="18"/>
          <w:szCs w:val="18"/>
        </w:rPr>
        <w:t xml:space="preserve">          </w:t>
      </w:r>
    </w:p>
    <w:p w:rsidR="003C0E22" w:rsidRPr="001A3313" w:rsidRDefault="003C0E22" w:rsidP="001A3313">
      <w:pPr>
        <w:pStyle w:val="normal0"/>
        <w:rPr>
          <w:sz w:val="18"/>
          <w:szCs w:val="18"/>
        </w:rPr>
      </w:pPr>
      <w:r w:rsidRPr="001A3313">
        <w:rPr>
          <w:sz w:val="18"/>
          <w:szCs w:val="18"/>
        </w:rPr>
        <w:t xml:space="preserve">          #=========================S5 Custo Envoltoria =================================</w:t>
      </w:r>
    </w:p>
    <w:p w:rsidR="003C0E22" w:rsidRPr="001A3313" w:rsidRDefault="003C0E22" w:rsidP="001A3313">
      <w:pPr>
        <w:pStyle w:val="normal0"/>
        <w:rPr>
          <w:sz w:val="18"/>
          <w:szCs w:val="18"/>
        </w:rPr>
      </w:pPr>
      <w:r w:rsidRPr="001A3313">
        <w:rPr>
          <w:sz w:val="18"/>
          <w:szCs w:val="18"/>
        </w:rPr>
        <w:t xml:space="preserve">          #"s5envopc1","s5env10%opc2"</w:t>
      </w:r>
    </w:p>
    <w:p w:rsidR="003C0E22" w:rsidRPr="001A3313" w:rsidRDefault="003C0E22" w:rsidP="001A3313">
      <w:pPr>
        <w:pStyle w:val="normal0"/>
        <w:rPr>
          <w:sz w:val="18"/>
          <w:szCs w:val="18"/>
        </w:rPr>
      </w:pPr>
      <w:r w:rsidRPr="001A3313">
        <w:rPr>
          <w:sz w:val="18"/>
          <w:szCs w:val="18"/>
        </w:rPr>
        <w:t xml:space="preserve">          if (matEvt[i,"s5env10%"]==1){</w:t>
      </w:r>
    </w:p>
    <w:p w:rsidR="003C0E22" w:rsidRPr="001A3313" w:rsidRDefault="003C0E22" w:rsidP="001A3313">
      <w:pPr>
        <w:pStyle w:val="normal0"/>
        <w:rPr>
          <w:sz w:val="18"/>
          <w:szCs w:val="18"/>
        </w:rPr>
      </w:pPr>
      <w:r w:rsidRPr="001A3313">
        <w:rPr>
          <w:sz w:val="18"/>
          <w:szCs w:val="18"/>
        </w:rPr>
        <w:t xml:space="preserve">            matCalcPrazo[i,"zEnvoltoria"]= matPrazo[i,"s5env10%opc2p1"] + matPrazo[i,"s5env10%opc2p2"] + matPrazo[i,"s5env10%opc2p3"]</w:t>
      </w:r>
    </w:p>
    <w:p w:rsidR="003C0E22" w:rsidRPr="001A3313" w:rsidRDefault="003C0E22" w:rsidP="001A3313">
      <w:pPr>
        <w:pStyle w:val="normal0"/>
        <w:rPr>
          <w:sz w:val="18"/>
          <w:szCs w:val="18"/>
        </w:rPr>
      </w:pPr>
      <w:r w:rsidRPr="001A3313">
        <w:rPr>
          <w:sz w:val="18"/>
          <w:szCs w:val="18"/>
        </w:rPr>
        <w:t xml:space="preserve">            #O tempo em que a atividade de Serviços e acabamento ocorrerá em paralelo com o acabamento e serviços é a soma dos prazos dos pisos 2 e 3</w:t>
      </w:r>
    </w:p>
    <w:p w:rsidR="003C0E22" w:rsidRPr="001A3313" w:rsidRDefault="003C0E22" w:rsidP="001A3313">
      <w:pPr>
        <w:pStyle w:val="normal0"/>
        <w:rPr>
          <w:sz w:val="18"/>
          <w:szCs w:val="18"/>
        </w:rPr>
      </w:pPr>
      <w:r w:rsidRPr="001A3313">
        <w:rPr>
          <w:sz w:val="18"/>
          <w:szCs w:val="18"/>
        </w:rPr>
        <w:t xml:space="preserve">            matCalcPrazo[i,"zComunEnvServAcab"] = matPrazo[i,"s5env10%opc2p2"] + matPrazo[i,"s5env10%opc2p3"]</w:t>
      </w:r>
    </w:p>
    <w:p w:rsidR="003C0E22" w:rsidRPr="001A3313" w:rsidRDefault="003C0E22" w:rsidP="001A3313">
      <w:pPr>
        <w:pStyle w:val="normal0"/>
        <w:rPr>
          <w:sz w:val="18"/>
          <w:szCs w:val="18"/>
        </w:rPr>
      </w:pPr>
      <w:r w:rsidRPr="001A3313">
        <w:rPr>
          <w:sz w:val="18"/>
          <w:szCs w:val="18"/>
        </w:rPr>
        <w:t xml:space="preserve">            }</w:t>
      </w:r>
    </w:p>
    <w:p w:rsidR="003C0E22" w:rsidRPr="001A3313" w:rsidRDefault="003C0E22" w:rsidP="001A3313">
      <w:pPr>
        <w:pStyle w:val="normal0"/>
        <w:rPr>
          <w:sz w:val="18"/>
          <w:szCs w:val="18"/>
        </w:rPr>
      </w:pPr>
      <w:r w:rsidRPr="001A3313">
        <w:rPr>
          <w:sz w:val="18"/>
          <w:szCs w:val="18"/>
        </w:rPr>
        <w:t xml:space="preserve">          else</w:t>
      </w:r>
    </w:p>
    <w:p w:rsidR="003C0E22" w:rsidRPr="001A3313" w:rsidRDefault="003C0E22" w:rsidP="001A3313">
      <w:pPr>
        <w:pStyle w:val="normal0"/>
        <w:rPr>
          <w:sz w:val="18"/>
          <w:szCs w:val="18"/>
        </w:rPr>
      </w:pPr>
      <w:r w:rsidRPr="001A3313">
        <w:rPr>
          <w:sz w:val="18"/>
          <w:szCs w:val="18"/>
        </w:rPr>
        <w:t xml:space="preserve">          {</w:t>
      </w:r>
    </w:p>
    <w:p w:rsidR="003C0E22" w:rsidRPr="001A3313" w:rsidRDefault="003C0E22" w:rsidP="001A3313">
      <w:pPr>
        <w:pStyle w:val="normal0"/>
        <w:rPr>
          <w:sz w:val="18"/>
          <w:szCs w:val="18"/>
        </w:rPr>
      </w:pPr>
      <w:r w:rsidRPr="001A3313">
        <w:rPr>
          <w:sz w:val="18"/>
          <w:szCs w:val="18"/>
        </w:rPr>
        <w:t xml:space="preserve">            matCalcPrazo[i,"zEnvoltoria"]= matPrazo[i,"s5envopc1p1"] + matPrazo[i,"s5envopc1p2"] + matPrazo[i,"s5envopc1p3"]</w:t>
      </w:r>
    </w:p>
    <w:p w:rsidR="003C0E22" w:rsidRPr="001A3313" w:rsidRDefault="003C0E22" w:rsidP="001A3313">
      <w:pPr>
        <w:pStyle w:val="normal0"/>
        <w:rPr>
          <w:sz w:val="18"/>
          <w:szCs w:val="18"/>
        </w:rPr>
      </w:pPr>
      <w:r w:rsidRPr="001A3313">
        <w:rPr>
          <w:sz w:val="18"/>
          <w:szCs w:val="18"/>
        </w:rPr>
        <w:t xml:space="preserve">            #O tempo em que a atividade de Serviços e acabamento ocorrerá em paralelo com o acabamento e serviços é a soma dos prazos dos pisos 2 e 3</w:t>
      </w:r>
    </w:p>
    <w:p w:rsidR="003C0E22" w:rsidRPr="001A3313" w:rsidRDefault="003C0E22" w:rsidP="001A3313">
      <w:pPr>
        <w:pStyle w:val="normal0"/>
        <w:rPr>
          <w:sz w:val="18"/>
          <w:szCs w:val="18"/>
        </w:rPr>
      </w:pPr>
      <w:r w:rsidRPr="001A3313">
        <w:rPr>
          <w:sz w:val="18"/>
          <w:szCs w:val="18"/>
        </w:rPr>
        <w:t xml:space="preserve">            matCalcPrazo[i,"zComunEnvServAcab"] = matPrazo[i,"s5envopc1p2"] + matPrazo[i,"s5envopc1p3"]</w:t>
      </w:r>
    </w:p>
    <w:p w:rsidR="003C0E22" w:rsidRPr="001A3313" w:rsidRDefault="003C0E22" w:rsidP="001A3313">
      <w:pPr>
        <w:pStyle w:val="normal0"/>
        <w:rPr>
          <w:sz w:val="18"/>
          <w:szCs w:val="18"/>
        </w:rPr>
      </w:pPr>
      <w:r w:rsidRPr="001A3313">
        <w:rPr>
          <w:sz w:val="18"/>
          <w:szCs w:val="18"/>
        </w:rPr>
        <w:t xml:space="preserve">          }</w:t>
      </w:r>
    </w:p>
    <w:p w:rsidR="003C0E22" w:rsidRPr="001A3313" w:rsidRDefault="003C0E22" w:rsidP="001A3313">
      <w:pPr>
        <w:pStyle w:val="normal0"/>
        <w:rPr>
          <w:sz w:val="18"/>
          <w:szCs w:val="18"/>
        </w:rPr>
      </w:pPr>
      <w:r w:rsidRPr="001A3313">
        <w:rPr>
          <w:sz w:val="18"/>
          <w:szCs w:val="18"/>
        </w:rPr>
        <w:t xml:space="preserve">          </w:t>
      </w:r>
    </w:p>
    <w:p w:rsidR="003C0E22" w:rsidRPr="001A3313" w:rsidRDefault="003C0E22" w:rsidP="001A3313">
      <w:pPr>
        <w:pStyle w:val="normal0"/>
        <w:rPr>
          <w:sz w:val="18"/>
          <w:szCs w:val="18"/>
        </w:rPr>
      </w:pPr>
      <w:r w:rsidRPr="001A3313">
        <w:rPr>
          <w:sz w:val="18"/>
          <w:szCs w:val="18"/>
        </w:rPr>
        <w:t xml:space="preserve">          if (matCalcPrazo[i,"zEnvoltoria"] &gt; matCalcPrazo[i,"zComunEstrutEnv"])</w:t>
      </w:r>
    </w:p>
    <w:p w:rsidR="003C0E22" w:rsidRPr="001A3313" w:rsidRDefault="003C0E22" w:rsidP="001A3313">
      <w:pPr>
        <w:pStyle w:val="normal0"/>
        <w:rPr>
          <w:sz w:val="18"/>
          <w:szCs w:val="18"/>
        </w:rPr>
      </w:pPr>
      <w:r w:rsidRPr="001A3313">
        <w:rPr>
          <w:sz w:val="18"/>
          <w:szCs w:val="18"/>
        </w:rPr>
        <w:t xml:space="preserve">          {</w:t>
      </w:r>
    </w:p>
    <w:p w:rsidR="003C0E22" w:rsidRPr="001A3313" w:rsidRDefault="003C0E22" w:rsidP="001A3313">
      <w:pPr>
        <w:pStyle w:val="normal0"/>
        <w:rPr>
          <w:sz w:val="18"/>
          <w:szCs w:val="18"/>
        </w:rPr>
      </w:pPr>
      <w:r w:rsidRPr="001A3313">
        <w:rPr>
          <w:sz w:val="18"/>
          <w:szCs w:val="18"/>
        </w:rPr>
        <w:t xml:space="preserve">            matCalcPrazo[i,"zEnvoltConsiderada"]= matCalcPrazo[i,"zEnvoltoria"] - matCalcPrazo[i,"zComunEstrutEnv"]</w:t>
      </w:r>
    </w:p>
    <w:p w:rsidR="003C0E22" w:rsidRPr="001A3313" w:rsidRDefault="003C0E22" w:rsidP="001A3313">
      <w:pPr>
        <w:pStyle w:val="normal0"/>
        <w:rPr>
          <w:sz w:val="18"/>
          <w:szCs w:val="18"/>
        </w:rPr>
      </w:pPr>
      <w:r w:rsidRPr="001A3313">
        <w:rPr>
          <w:sz w:val="18"/>
          <w:szCs w:val="18"/>
        </w:rPr>
        <w:t xml:space="preserve">          }</w:t>
      </w:r>
    </w:p>
    <w:p w:rsidR="003C0E22" w:rsidRPr="001A3313" w:rsidRDefault="003C0E22" w:rsidP="001A3313">
      <w:pPr>
        <w:pStyle w:val="normal0"/>
        <w:rPr>
          <w:sz w:val="18"/>
          <w:szCs w:val="18"/>
        </w:rPr>
      </w:pPr>
      <w:r w:rsidRPr="001A3313">
        <w:rPr>
          <w:sz w:val="18"/>
          <w:szCs w:val="18"/>
        </w:rPr>
        <w:t xml:space="preserve">          else</w:t>
      </w:r>
    </w:p>
    <w:p w:rsidR="003C0E22" w:rsidRPr="001A3313" w:rsidRDefault="003C0E22" w:rsidP="001A3313">
      <w:pPr>
        <w:pStyle w:val="normal0"/>
        <w:rPr>
          <w:sz w:val="18"/>
          <w:szCs w:val="18"/>
        </w:rPr>
      </w:pPr>
      <w:r w:rsidRPr="001A3313">
        <w:rPr>
          <w:sz w:val="18"/>
          <w:szCs w:val="18"/>
        </w:rPr>
        <w:t xml:space="preserve">          {</w:t>
      </w:r>
    </w:p>
    <w:p w:rsidR="003C0E22" w:rsidRPr="001A3313" w:rsidRDefault="003C0E22" w:rsidP="001A3313">
      <w:pPr>
        <w:pStyle w:val="normal0"/>
        <w:rPr>
          <w:sz w:val="18"/>
          <w:szCs w:val="18"/>
        </w:rPr>
      </w:pPr>
      <w:r w:rsidRPr="001A3313">
        <w:rPr>
          <w:sz w:val="18"/>
          <w:szCs w:val="18"/>
        </w:rPr>
        <w:t xml:space="preserve">            matCalcPrazo[i,"zEnvoltConsiderada"]=0</w:t>
      </w:r>
    </w:p>
    <w:p w:rsidR="003C0E22" w:rsidRPr="001A3313" w:rsidRDefault="003C0E22" w:rsidP="001A3313">
      <w:pPr>
        <w:pStyle w:val="normal0"/>
        <w:rPr>
          <w:sz w:val="18"/>
          <w:szCs w:val="18"/>
        </w:rPr>
      </w:pPr>
      <w:r w:rsidRPr="001A3313">
        <w:rPr>
          <w:sz w:val="18"/>
          <w:szCs w:val="18"/>
        </w:rPr>
        <w:t xml:space="preserve">          }</w:t>
      </w:r>
    </w:p>
    <w:p w:rsidR="003C0E22" w:rsidRPr="001A3313" w:rsidRDefault="003C0E22" w:rsidP="001A3313">
      <w:pPr>
        <w:pStyle w:val="normal0"/>
        <w:rPr>
          <w:sz w:val="18"/>
          <w:szCs w:val="18"/>
        </w:rPr>
      </w:pPr>
      <w:r w:rsidRPr="001A3313">
        <w:rPr>
          <w:sz w:val="18"/>
          <w:szCs w:val="18"/>
        </w:rPr>
        <w:t xml:space="preserve">          #=========================S6 Custo Serviços e acabamento =================================</w:t>
      </w:r>
    </w:p>
    <w:p w:rsidR="003C0E22" w:rsidRPr="001A3313" w:rsidRDefault="003C0E22" w:rsidP="001A3313">
      <w:pPr>
        <w:pStyle w:val="normal0"/>
        <w:rPr>
          <w:sz w:val="18"/>
          <w:szCs w:val="18"/>
        </w:rPr>
      </w:pPr>
      <w:r w:rsidRPr="001A3313">
        <w:rPr>
          <w:sz w:val="18"/>
          <w:szCs w:val="18"/>
        </w:rPr>
        <w:t xml:space="preserve">          #"s6serv","s6acab"</w:t>
      </w:r>
    </w:p>
    <w:p w:rsidR="003C0E22" w:rsidRPr="001A3313" w:rsidRDefault="003C0E22" w:rsidP="001A3313">
      <w:pPr>
        <w:pStyle w:val="normal0"/>
        <w:rPr>
          <w:sz w:val="18"/>
          <w:szCs w:val="18"/>
        </w:rPr>
      </w:pPr>
      <w:r w:rsidRPr="001A3313">
        <w:rPr>
          <w:sz w:val="18"/>
          <w:szCs w:val="18"/>
        </w:rPr>
        <w:t xml:space="preserve">          #"zComunEnvServAcab","zServAcab","zServAcabConsiderado"</w:t>
      </w:r>
    </w:p>
    <w:p w:rsidR="003C0E22" w:rsidRPr="001A3313" w:rsidRDefault="003C0E22" w:rsidP="001A3313">
      <w:pPr>
        <w:pStyle w:val="normal0"/>
        <w:rPr>
          <w:sz w:val="18"/>
          <w:szCs w:val="18"/>
        </w:rPr>
      </w:pPr>
      <w:r w:rsidRPr="001A3313">
        <w:rPr>
          <w:sz w:val="18"/>
          <w:szCs w:val="18"/>
        </w:rPr>
        <w:t xml:space="preserve">          </w:t>
      </w:r>
    </w:p>
    <w:p w:rsidR="003C0E22" w:rsidRPr="001A3313" w:rsidRDefault="003C0E22" w:rsidP="001A3313">
      <w:pPr>
        <w:pStyle w:val="normal0"/>
        <w:rPr>
          <w:sz w:val="18"/>
          <w:szCs w:val="18"/>
        </w:rPr>
      </w:pPr>
      <w:r w:rsidRPr="001A3313">
        <w:rPr>
          <w:sz w:val="18"/>
          <w:szCs w:val="18"/>
        </w:rPr>
        <w:t xml:space="preserve">            matCalcPrazo[i,"zServAcab"]= (matPrazo[i,"s6servp1"] + matPrazo[i,"s6servp2"] + matPrazo[i,"s6servp3"] + matPrazo[i,"s6acabp1"] + matPrazo[i,"s6acabp2"] + matPrazo[i,"s6acabp3"])</w:t>
      </w:r>
    </w:p>
    <w:p w:rsidR="003C0E22" w:rsidRPr="001A3313" w:rsidRDefault="003C0E22" w:rsidP="001A3313">
      <w:pPr>
        <w:pStyle w:val="normal0"/>
        <w:rPr>
          <w:sz w:val="18"/>
          <w:szCs w:val="18"/>
        </w:rPr>
      </w:pPr>
    </w:p>
    <w:p w:rsidR="003C0E22" w:rsidRPr="001A3313" w:rsidRDefault="003C0E22" w:rsidP="001A3313">
      <w:pPr>
        <w:pStyle w:val="normal0"/>
        <w:rPr>
          <w:sz w:val="18"/>
          <w:szCs w:val="18"/>
        </w:rPr>
      </w:pPr>
      <w:r w:rsidRPr="001A3313">
        <w:rPr>
          <w:sz w:val="18"/>
          <w:szCs w:val="18"/>
        </w:rPr>
        <w:t xml:space="preserve">            if (matCalcPrazo[i,"zServAcab"] &gt; matCalcPrazo[i,"zComunEnvServAcab"])</w:t>
      </w:r>
    </w:p>
    <w:p w:rsidR="003C0E22" w:rsidRPr="001A3313" w:rsidRDefault="003C0E22" w:rsidP="001A3313">
      <w:pPr>
        <w:pStyle w:val="normal0"/>
        <w:rPr>
          <w:sz w:val="18"/>
          <w:szCs w:val="18"/>
        </w:rPr>
      </w:pPr>
      <w:r w:rsidRPr="001A3313">
        <w:rPr>
          <w:sz w:val="18"/>
          <w:szCs w:val="18"/>
        </w:rPr>
        <w:t xml:space="preserve">              {</w:t>
      </w:r>
    </w:p>
    <w:p w:rsidR="003C0E22" w:rsidRPr="001A3313" w:rsidRDefault="003C0E22" w:rsidP="001A3313">
      <w:pPr>
        <w:pStyle w:val="normal0"/>
        <w:rPr>
          <w:sz w:val="18"/>
          <w:szCs w:val="18"/>
        </w:rPr>
      </w:pPr>
      <w:r w:rsidRPr="001A3313">
        <w:rPr>
          <w:sz w:val="18"/>
          <w:szCs w:val="18"/>
        </w:rPr>
        <w:t xml:space="preserve">                 matCalcPrazo[i,"zServAcabConsiderado"]= matCalcPrazo[i,"zServAcab"] - matCalcPrazo[i,"zComunEnvServAcab"]</w:t>
      </w:r>
    </w:p>
    <w:p w:rsidR="003C0E22" w:rsidRPr="001A3313" w:rsidRDefault="003C0E22" w:rsidP="001A3313">
      <w:pPr>
        <w:pStyle w:val="normal0"/>
        <w:rPr>
          <w:sz w:val="18"/>
          <w:szCs w:val="18"/>
        </w:rPr>
      </w:pPr>
      <w:r w:rsidRPr="001A3313">
        <w:rPr>
          <w:sz w:val="18"/>
          <w:szCs w:val="18"/>
        </w:rPr>
        <w:t xml:space="preserve">              }</w:t>
      </w:r>
    </w:p>
    <w:p w:rsidR="003C0E22" w:rsidRPr="001A3313" w:rsidRDefault="003C0E22" w:rsidP="001A3313">
      <w:pPr>
        <w:pStyle w:val="normal0"/>
        <w:rPr>
          <w:sz w:val="18"/>
          <w:szCs w:val="18"/>
        </w:rPr>
      </w:pPr>
      <w:r w:rsidRPr="001A3313">
        <w:rPr>
          <w:sz w:val="18"/>
          <w:szCs w:val="18"/>
        </w:rPr>
        <w:t xml:space="preserve">            else</w:t>
      </w:r>
    </w:p>
    <w:p w:rsidR="003C0E22" w:rsidRPr="001A3313" w:rsidRDefault="003C0E22" w:rsidP="001A3313">
      <w:pPr>
        <w:pStyle w:val="normal0"/>
        <w:rPr>
          <w:sz w:val="18"/>
          <w:szCs w:val="18"/>
        </w:rPr>
      </w:pPr>
      <w:r w:rsidRPr="001A3313">
        <w:rPr>
          <w:sz w:val="18"/>
          <w:szCs w:val="18"/>
        </w:rPr>
        <w:t xml:space="preserve">             {</w:t>
      </w:r>
    </w:p>
    <w:p w:rsidR="003C0E22" w:rsidRPr="001A3313" w:rsidRDefault="003C0E22" w:rsidP="001A3313">
      <w:pPr>
        <w:pStyle w:val="normal0"/>
        <w:rPr>
          <w:sz w:val="18"/>
          <w:szCs w:val="18"/>
        </w:rPr>
      </w:pPr>
      <w:r w:rsidRPr="001A3313">
        <w:rPr>
          <w:sz w:val="18"/>
          <w:szCs w:val="18"/>
        </w:rPr>
        <w:t xml:space="preserve">              matCalcPrazo[i,"zServAcabConsiderado"]=0</w:t>
      </w:r>
    </w:p>
    <w:p w:rsidR="003C0E22" w:rsidRPr="001A3313" w:rsidRDefault="003C0E22" w:rsidP="001A3313">
      <w:pPr>
        <w:pStyle w:val="normal0"/>
        <w:rPr>
          <w:sz w:val="18"/>
          <w:szCs w:val="18"/>
        </w:rPr>
      </w:pPr>
      <w:r w:rsidRPr="001A3313">
        <w:rPr>
          <w:sz w:val="18"/>
          <w:szCs w:val="18"/>
        </w:rPr>
        <w:t xml:space="preserve">             }</w:t>
      </w:r>
    </w:p>
    <w:p w:rsidR="003C0E22" w:rsidRPr="001A3313" w:rsidRDefault="003C0E22" w:rsidP="001A3313">
      <w:pPr>
        <w:pStyle w:val="normal0"/>
        <w:rPr>
          <w:sz w:val="18"/>
          <w:szCs w:val="18"/>
        </w:rPr>
      </w:pPr>
      <w:r w:rsidRPr="001A3313">
        <w:rPr>
          <w:sz w:val="18"/>
          <w:szCs w:val="18"/>
        </w:rPr>
        <w:t xml:space="preserve">          #=========================S7 Custo Finalização =================================    </w:t>
      </w:r>
    </w:p>
    <w:p w:rsidR="003C0E22" w:rsidRPr="001A3313" w:rsidRDefault="003C0E22" w:rsidP="001A3313">
      <w:pPr>
        <w:pStyle w:val="normal0"/>
        <w:rPr>
          <w:sz w:val="18"/>
          <w:szCs w:val="18"/>
        </w:rPr>
      </w:pPr>
      <w:r w:rsidRPr="001A3313">
        <w:rPr>
          <w:sz w:val="18"/>
          <w:szCs w:val="18"/>
        </w:rPr>
        <w:t xml:space="preserve">            matCalcPrazo[i,"zFinalizacao"] = 2</w:t>
      </w:r>
    </w:p>
    <w:p w:rsidR="003C0E22" w:rsidRPr="001A3313" w:rsidRDefault="003C0E22" w:rsidP="001A3313">
      <w:pPr>
        <w:pStyle w:val="normal0"/>
        <w:rPr>
          <w:sz w:val="18"/>
          <w:szCs w:val="18"/>
        </w:rPr>
      </w:pPr>
    </w:p>
    <w:p w:rsidR="003C0E22" w:rsidRPr="001A3313" w:rsidRDefault="003C0E22" w:rsidP="001A3313">
      <w:pPr>
        <w:pStyle w:val="normal0"/>
        <w:rPr>
          <w:sz w:val="18"/>
          <w:szCs w:val="18"/>
        </w:rPr>
      </w:pPr>
      <w:r w:rsidRPr="001A3313">
        <w:rPr>
          <w:sz w:val="18"/>
          <w:szCs w:val="18"/>
        </w:rPr>
        <w:t xml:space="preserve">            #Acrescentando os  possíveis prazos de retrabalho</w:t>
      </w:r>
    </w:p>
    <w:p w:rsidR="003C0E22" w:rsidRPr="001A3313" w:rsidRDefault="003C0E22" w:rsidP="001A3313">
      <w:pPr>
        <w:pStyle w:val="normal0"/>
        <w:rPr>
          <w:sz w:val="18"/>
          <w:szCs w:val="18"/>
        </w:rPr>
      </w:pPr>
      <w:r w:rsidRPr="001A3313">
        <w:rPr>
          <w:sz w:val="18"/>
          <w:szCs w:val="18"/>
        </w:rPr>
        <w:t xml:space="preserve">            if (matEvt[i,"s7final40%"]==1){</w:t>
      </w:r>
    </w:p>
    <w:p w:rsidR="003C0E22" w:rsidRPr="001A3313" w:rsidRDefault="003C0E22" w:rsidP="001A3313">
      <w:pPr>
        <w:pStyle w:val="normal0"/>
        <w:rPr>
          <w:sz w:val="18"/>
          <w:szCs w:val="18"/>
        </w:rPr>
      </w:pPr>
      <w:r w:rsidRPr="001A3313">
        <w:rPr>
          <w:sz w:val="18"/>
          <w:szCs w:val="18"/>
        </w:rPr>
        <w:t xml:space="preserve">              </w:t>
      </w:r>
    </w:p>
    <w:p w:rsidR="003C0E22" w:rsidRPr="001A3313" w:rsidRDefault="003C0E22" w:rsidP="001A3313">
      <w:pPr>
        <w:pStyle w:val="normal0"/>
        <w:rPr>
          <w:sz w:val="18"/>
          <w:szCs w:val="18"/>
        </w:rPr>
      </w:pPr>
      <w:r w:rsidRPr="001A3313">
        <w:rPr>
          <w:sz w:val="18"/>
          <w:szCs w:val="18"/>
        </w:rPr>
        <w:t xml:space="preserve">              matCalcPrazo[i,"zFinalizacao"] = matCalcPrazo[i,"zFinalizacao"] + matPrazo[i,"s7final40%mais"]</w:t>
      </w:r>
    </w:p>
    <w:p w:rsidR="003C0E22" w:rsidRPr="001A3313" w:rsidRDefault="003C0E22" w:rsidP="001A3313">
      <w:pPr>
        <w:pStyle w:val="normal0"/>
        <w:rPr>
          <w:sz w:val="18"/>
          <w:szCs w:val="18"/>
        </w:rPr>
      </w:pPr>
      <w:r w:rsidRPr="001A3313">
        <w:rPr>
          <w:sz w:val="18"/>
          <w:szCs w:val="18"/>
        </w:rPr>
        <w:t xml:space="preserve">              </w:t>
      </w:r>
    </w:p>
    <w:p w:rsidR="003C0E22" w:rsidRPr="001A3313" w:rsidRDefault="003C0E22" w:rsidP="001A3313">
      <w:pPr>
        <w:pStyle w:val="normal0"/>
        <w:rPr>
          <w:sz w:val="18"/>
          <w:szCs w:val="18"/>
        </w:rPr>
      </w:pPr>
      <w:r w:rsidRPr="001A3313">
        <w:rPr>
          <w:sz w:val="18"/>
          <w:szCs w:val="18"/>
        </w:rPr>
        <w:t xml:space="preserve">              if (matEvt[i,"s7final5%"]==1){</w:t>
      </w:r>
    </w:p>
    <w:p w:rsidR="003C0E22" w:rsidRPr="001A3313" w:rsidRDefault="003C0E22" w:rsidP="001A3313">
      <w:pPr>
        <w:pStyle w:val="normal0"/>
        <w:rPr>
          <w:sz w:val="18"/>
          <w:szCs w:val="18"/>
        </w:rPr>
      </w:pPr>
      <w:r w:rsidRPr="001A3313">
        <w:rPr>
          <w:sz w:val="18"/>
          <w:szCs w:val="18"/>
        </w:rPr>
        <w:t xml:space="preserve">              </w:t>
      </w:r>
    </w:p>
    <w:p w:rsidR="003C0E22" w:rsidRPr="001A3313" w:rsidRDefault="003C0E22" w:rsidP="001A3313">
      <w:pPr>
        <w:pStyle w:val="normal0"/>
        <w:rPr>
          <w:sz w:val="18"/>
          <w:szCs w:val="18"/>
        </w:rPr>
      </w:pPr>
      <w:r w:rsidRPr="001A3313">
        <w:rPr>
          <w:sz w:val="18"/>
          <w:szCs w:val="18"/>
        </w:rPr>
        <w:t xml:space="preserve">                  matCalcPrazo[i,"zFinalizacao"] = matCalcPrazo[i,"zFinalizacao"] + matPrazo[i,"s7final5%mais"]</w:t>
      </w:r>
    </w:p>
    <w:p w:rsidR="003C0E22" w:rsidRPr="001A3313" w:rsidRDefault="003C0E22" w:rsidP="001A3313">
      <w:pPr>
        <w:pStyle w:val="normal0"/>
        <w:rPr>
          <w:sz w:val="18"/>
          <w:szCs w:val="18"/>
        </w:rPr>
      </w:pPr>
      <w:r w:rsidRPr="001A3313">
        <w:rPr>
          <w:sz w:val="18"/>
          <w:szCs w:val="18"/>
        </w:rPr>
        <w:t xml:space="preserve">                </w:t>
      </w:r>
    </w:p>
    <w:p w:rsidR="003C0E22" w:rsidRPr="001A3313" w:rsidRDefault="003C0E22" w:rsidP="001A3313">
      <w:pPr>
        <w:pStyle w:val="normal0"/>
        <w:rPr>
          <w:sz w:val="18"/>
          <w:szCs w:val="18"/>
        </w:rPr>
      </w:pPr>
      <w:r w:rsidRPr="001A3313">
        <w:rPr>
          <w:sz w:val="18"/>
          <w:szCs w:val="18"/>
        </w:rPr>
        <w:t xml:space="preserve">              }</w:t>
      </w:r>
    </w:p>
    <w:p w:rsidR="003C0E22" w:rsidRPr="001A3313" w:rsidRDefault="003C0E22" w:rsidP="001A3313">
      <w:pPr>
        <w:pStyle w:val="normal0"/>
        <w:rPr>
          <w:sz w:val="18"/>
          <w:szCs w:val="18"/>
        </w:rPr>
      </w:pPr>
      <w:r w:rsidRPr="001A3313">
        <w:rPr>
          <w:sz w:val="18"/>
          <w:szCs w:val="18"/>
        </w:rPr>
        <w:t xml:space="preserve">              </w:t>
      </w:r>
    </w:p>
    <w:p w:rsidR="003C0E22" w:rsidRPr="001A3313" w:rsidRDefault="003C0E22" w:rsidP="001A3313">
      <w:pPr>
        <w:pStyle w:val="normal0"/>
        <w:rPr>
          <w:sz w:val="18"/>
          <w:szCs w:val="18"/>
        </w:rPr>
      </w:pPr>
      <w:r w:rsidRPr="001A3313">
        <w:rPr>
          <w:sz w:val="18"/>
          <w:szCs w:val="18"/>
        </w:rPr>
        <w:t xml:space="preserve">            }</w:t>
      </w:r>
    </w:p>
    <w:p w:rsidR="003C0E22" w:rsidRPr="001A3313" w:rsidRDefault="003C0E22" w:rsidP="001A3313">
      <w:pPr>
        <w:pStyle w:val="normal0"/>
        <w:rPr>
          <w:sz w:val="18"/>
          <w:szCs w:val="18"/>
        </w:rPr>
      </w:pPr>
      <w:r w:rsidRPr="001A3313">
        <w:rPr>
          <w:sz w:val="18"/>
          <w:szCs w:val="18"/>
        </w:rPr>
        <w:t xml:space="preserve">          #=========================Somando os prazos de cada seção =================================</w:t>
      </w:r>
    </w:p>
    <w:p w:rsidR="003C0E22" w:rsidRPr="001A3313" w:rsidRDefault="003C0E22" w:rsidP="001A3313">
      <w:pPr>
        <w:pStyle w:val="normal0"/>
        <w:rPr>
          <w:sz w:val="18"/>
          <w:szCs w:val="18"/>
        </w:rPr>
      </w:pPr>
      <w:r w:rsidRPr="001A3313">
        <w:rPr>
          <w:sz w:val="18"/>
          <w:szCs w:val="18"/>
        </w:rPr>
        <w:t xml:space="preserve">          matCalcPrazo[i,"zTotal"] = (matCalcPrazo[i,"zProjeto"] + matCalcPrazo[i,"zTerraplan"] + matCalcPrazo[i,"zFundacoes"] + matCalcPrazo[i,"zEstrutura"] + matCalcPrazo[i,"zEnvoltoria"] + matCalcPrazo[i,"zServAcab"] + matCalcPrazo[i,"zFinalizacao"])</w:t>
      </w:r>
    </w:p>
    <w:p w:rsidR="003C0E22" w:rsidRPr="001A3313" w:rsidRDefault="003C0E22" w:rsidP="001A3313">
      <w:pPr>
        <w:pStyle w:val="normal0"/>
        <w:rPr>
          <w:sz w:val="18"/>
          <w:szCs w:val="18"/>
        </w:rPr>
      </w:pPr>
      <w:r w:rsidRPr="001A3313">
        <w:rPr>
          <w:sz w:val="18"/>
          <w:szCs w:val="18"/>
        </w:rPr>
        <w:t xml:space="preserve">          </w:t>
      </w:r>
    </w:p>
    <w:p w:rsidR="003C0E22" w:rsidRPr="001A3313" w:rsidRDefault="003C0E22" w:rsidP="001A3313">
      <w:pPr>
        <w:pStyle w:val="normal0"/>
        <w:rPr>
          <w:sz w:val="18"/>
          <w:szCs w:val="18"/>
        </w:rPr>
      </w:pPr>
      <w:r w:rsidRPr="001A3313">
        <w:rPr>
          <w:sz w:val="18"/>
          <w:szCs w:val="18"/>
        </w:rPr>
        <w:t xml:space="preserve"> </w:t>
      </w:r>
    </w:p>
    <w:p w:rsidR="003C0E22" w:rsidRPr="001A3313" w:rsidRDefault="003C0E22" w:rsidP="001A3313">
      <w:pPr>
        <w:pStyle w:val="normal0"/>
        <w:rPr>
          <w:sz w:val="18"/>
          <w:szCs w:val="18"/>
        </w:rPr>
      </w:pPr>
      <w:r w:rsidRPr="001A3313">
        <w:rPr>
          <w:sz w:val="18"/>
          <w:szCs w:val="18"/>
        </w:rPr>
        <w:t xml:space="preserve">          </w:t>
      </w:r>
    </w:p>
    <w:p w:rsidR="003C0E22" w:rsidRPr="001A3313" w:rsidRDefault="003C0E22" w:rsidP="001A3313">
      <w:pPr>
        <w:pStyle w:val="normal0"/>
        <w:rPr>
          <w:sz w:val="18"/>
          <w:szCs w:val="18"/>
        </w:rPr>
      </w:pPr>
      <w:r w:rsidRPr="001A3313">
        <w:rPr>
          <w:sz w:val="18"/>
          <w:szCs w:val="18"/>
        </w:rPr>
        <w:t xml:space="preserve">      } #Fim do FOR Calculos prazos</w:t>
      </w:r>
    </w:p>
    <w:p w:rsidR="003C0E22" w:rsidRPr="001A3313" w:rsidRDefault="003C0E22" w:rsidP="001A3313">
      <w:pPr>
        <w:pStyle w:val="normal0"/>
        <w:rPr>
          <w:sz w:val="18"/>
          <w:szCs w:val="18"/>
        </w:rPr>
      </w:pPr>
      <w:r w:rsidRPr="001A3313">
        <w:rPr>
          <w:sz w:val="18"/>
          <w:szCs w:val="18"/>
        </w:rPr>
        <w:t xml:space="preserve">        </w:t>
      </w:r>
    </w:p>
    <w:p w:rsidR="003C0E22" w:rsidRPr="001A3313" w:rsidRDefault="003C0E22" w:rsidP="001A3313">
      <w:pPr>
        <w:pStyle w:val="normal0"/>
        <w:rPr>
          <w:sz w:val="18"/>
          <w:szCs w:val="18"/>
        </w:rPr>
      </w:pPr>
    </w:p>
    <w:p w:rsidR="003C0E22" w:rsidRPr="001A3313" w:rsidRDefault="003C0E22" w:rsidP="001A3313">
      <w:pPr>
        <w:pStyle w:val="normal0"/>
        <w:rPr>
          <w:sz w:val="18"/>
          <w:szCs w:val="18"/>
        </w:rPr>
      </w:pPr>
      <w:r w:rsidRPr="001A3313">
        <w:rPr>
          <w:sz w:val="18"/>
          <w:szCs w:val="18"/>
        </w:rPr>
        <w:t xml:space="preserve">    </w:t>
      </w:r>
    </w:p>
    <w:p w:rsidR="003C0E22" w:rsidRDefault="003C0E22" w:rsidP="001A3313">
      <w:pPr>
        <w:pStyle w:val="normal0"/>
        <w:rPr>
          <w:sz w:val="18"/>
          <w:szCs w:val="18"/>
        </w:rPr>
      </w:pPr>
      <w:r w:rsidRPr="001A3313">
        <w:rPr>
          <w:sz w:val="18"/>
          <w:szCs w:val="18"/>
        </w:rPr>
        <w:t>#}  #Fechamento da Função Principal</w:t>
      </w:r>
    </w:p>
    <w:p w:rsidR="003C0E22" w:rsidRDefault="003C0E22" w:rsidP="001A3313">
      <w:pPr>
        <w:pStyle w:val="normal0"/>
        <w:rPr>
          <w:sz w:val="18"/>
          <w:szCs w:val="18"/>
        </w:rPr>
      </w:pPr>
    </w:p>
    <w:p w:rsidR="003C0E22" w:rsidRDefault="003C0E22" w:rsidP="001A3313">
      <w:pPr>
        <w:pStyle w:val="normal0"/>
        <w:rPr>
          <w:sz w:val="18"/>
          <w:szCs w:val="18"/>
        </w:rPr>
      </w:pPr>
    </w:p>
    <w:p w:rsidR="003C0E22" w:rsidRDefault="003C0E22" w:rsidP="001A3313">
      <w:pPr>
        <w:pStyle w:val="normal0"/>
        <w:rPr>
          <w:sz w:val="18"/>
          <w:szCs w:val="18"/>
        </w:rPr>
      </w:pPr>
    </w:p>
    <w:p w:rsidR="003C0E22" w:rsidRDefault="003C0E22" w:rsidP="001A3313">
      <w:pPr>
        <w:pStyle w:val="normal0"/>
        <w:rPr>
          <w:sz w:val="18"/>
          <w:szCs w:val="18"/>
        </w:rPr>
      </w:pPr>
    </w:p>
    <w:p w:rsidR="003C0E22" w:rsidRDefault="003C0E22" w:rsidP="00E563E9">
      <w:pPr>
        <w:pStyle w:val="Default"/>
        <w:numPr>
          <w:ilvl w:val="0"/>
          <w:numId w:val="11"/>
        </w:numPr>
        <w:rPr>
          <w:b/>
          <w:sz w:val="28"/>
          <w:szCs w:val="28"/>
          <w:u w:val="single"/>
        </w:rPr>
      </w:pPr>
      <w:r>
        <w:rPr>
          <w:b/>
          <w:sz w:val="28"/>
          <w:szCs w:val="28"/>
          <w:u w:val="single"/>
        </w:rPr>
        <w:br w:type="page"/>
      </w:r>
      <w:r w:rsidRPr="00E563E9">
        <w:rPr>
          <w:b/>
          <w:sz w:val="28"/>
          <w:szCs w:val="28"/>
          <w:u w:val="single"/>
        </w:rPr>
        <w:t>Resultado</w:t>
      </w:r>
      <w:r>
        <w:rPr>
          <w:b/>
          <w:sz w:val="28"/>
          <w:szCs w:val="28"/>
          <w:u w:val="single"/>
        </w:rPr>
        <w:t>s</w:t>
      </w:r>
      <w:r w:rsidRPr="00E563E9">
        <w:rPr>
          <w:b/>
          <w:sz w:val="28"/>
          <w:szCs w:val="28"/>
          <w:u w:val="single"/>
        </w:rPr>
        <w:t xml:space="preserve"> </w:t>
      </w:r>
      <w:r>
        <w:rPr>
          <w:b/>
          <w:sz w:val="28"/>
          <w:szCs w:val="28"/>
          <w:u w:val="single"/>
        </w:rPr>
        <w:t>obtidos</w:t>
      </w:r>
    </w:p>
    <w:p w:rsidR="003C0E22" w:rsidRPr="0023680C" w:rsidRDefault="003C0E22" w:rsidP="00275CF3">
      <w:pPr>
        <w:pStyle w:val="Default"/>
        <w:ind w:left="360" w:firstLine="360"/>
        <w:jc w:val="both"/>
        <w:rPr>
          <w:bCs/>
        </w:rPr>
      </w:pPr>
      <w:r w:rsidRPr="0023680C">
        <w:rPr>
          <w:bCs/>
        </w:rPr>
        <w:t>Os cenários da contrução foram todos gerados separadamente dos cálculos de custo e prazo. Além disso, as matrizes de custo e prazo foram geradas de forma que seria possível a geração de um gráfico Tornado, o que possibilitaria verificar qual fase da construção afeta mais o custo ou o prazo.</w:t>
      </w:r>
    </w:p>
    <w:p w:rsidR="003C0E22" w:rsidRPr="0023680C" w:rsidRDefault="003C0E22" w:rsidP="00E563E9">
      <w:pPr>
        <w:pStyle w:val="Default"/>
        <w:ind w:left="360"/>
        <w:jc w:val="both"/>
        <w:rPr>
          <w:bCs/>
        </w:rPr>
      </w:pPr>
    </w:p>
    <w:p w:rsidR="003C0E22" w:rsidRDefault="003C0E22" w:rsidP="0023680C">
      <w:pPr>
        <w:pStyle w:val="Default"/>
        <w:ind w:left="360"/>
        <w:jc w:val="both"/>
        <w:rPr>
          <w:sz w:val="18"/>
          <w:szCs w:val="18"/>
        </w:rPr>
      </w:pPr>
      <w:r w:rsidRPr="0023680C">
        <w:t xml:space="preserve">   Por meio da plotagem do gráfico Cusco x Prazo percebe-se a pequena separação/dispersão dos pontos no gráfico, dessa forma, podemos concluir que o custo e o prazo da obra estão relacionados. Ficou também clara no gráfico a diferença de valores de custo e prazo quando ocorrem os eventos e quando estes não ocorrem. Quando os eventos não ocorrem, o custo fica aproximadamente 900 mil e quando ocorrem, próximo a 950 mil.</w:t>
      </w:r>
      <w:r w:rsidRPr="001A3313">
        <w:rPr>
          <w:sz w:val="18"/>
          <w:szCs w:val="18"/>
        </w:rPr>
        <w:t xml:space="preserve">    </w:t>
      </w:r>
    </w:p>
    <w:p w:rsidR="003C0E22" w:rsidRPr="001A3313" w:rsidRDefault="003C0E22" w:rsidP="0023680C">
      <w:pPr>
        <w:pStyle w:val="Default"/>
        <w:ind w:left="360"/>
        <w:jc w:val="both"/>
        <w:rPr>
          <w:sz w:val="18"/>
          <w:szCs w:val="18"/>
        </w:rPr>
      </w:pPr>
    </w:p>
    <w:p w:rsidR="003C0E22" w:rsidRPr="001A3313" w:rsidRDefault="003C0E22" w:rsidP="001A3313">
      <w:pPr>
        <w:pStyle w:val="normal0"/>
        <w:rPr>
          <w:sz w:val="18"/>
          <w:szCs w:val="18"/>
        </w:rPr>
      </w:pPr>
      <w:r w:rsidRPr="001A3313">
        <w:rPr>
          <w:sz w:val="18"/>
          <w:szCs w:val="18"/>
        </w:rPr>
        <w:t>plot(matCalcPrazo[,"zTotal"],matCalc[,"Total"])</w:t>
      </w:r>
      <w:r w:rsidRPr="002B539F">
        <w:rPr>
          <w:sz w:val="18"/>
          <w:szCs w:val="18"/>
        </w:rPr>
        <w:pict>
          <v:shape id="_x0000_i1025" type="#_x0000_t75" style="width:650.25pt;height:309.75pt">
            <v:imagedata r:id="rId6" o:title=""/>
          </v:shape>
        </w:pict>
      </w:r>
    </w:p>
    <w:sectPr w:rsidR="003C0E22" w:rsidRPr="001A3313" w:rsidSect="001A3313">
      <w:pgSz w:w="16838" w:h="11906" w:orient="landscape"/>
      <w:pgMar w:top="1134" w:right="1134" w:bottom="1134" w:left="1134"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altName w:val="Times New Roman PSMT"/>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BF6D7B4"/>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171E1A16"/>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7F021446"/>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44F25440"/>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EAF6746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0987C5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A22B6D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0D0A47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63EE1816"/>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5D701BDE"/>
    <w:lvl w:ilvl="0">
      <w:start w:val="1"/>
      <w:numFmt w:val="bullet"/>
      <w:lvlText w:val=""/>
      <w:lvlJc w:val="left"/>
      <w:pPr>
        <w:tabs>
          <w:tab w:val="num" w:pos="360"/>
        </w:tabs>
        <w:ind w:left="360" w:hanging="360"/>
      </w:pPr>
      <w:rPr>
        <w:rFonts w:ascii="Symbol" w:hAnsi="Symbol" w:hint="default"/>
      </w:rPr>
    </w:lvl>
  </w:abstractNum>
  <w:abstractNum w:abstractNumId="10">
    <w:nsid w:val="16FE5576"/>
    <w:multiLevelType w:val="hybridMultilevel"/>
    <w:tmpl w:val="A538EFA0"/>
    <w:lvl w:ilvl="0" w:tplc="0416000F">
      <w:start w:val="1"/>
      <w:numFmt w:val="decimal"/>
      <w:lvlText w:val="%1."/>
      <w:lvlJc w:val="left"/>
      <w:pPr>
        <w:tabs>
          <w:tab w:val="num" w:pos="720"/>
        </w:tabs>
        <w:ind w:left="720"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defaultTabStop w:val="720"/>
  <w:hyphenationZone w:val="425"/>
  <w:characterSpacingControl w:val="doNotCompress"/>
  <w:doNotValidateAgainstSchema/>
  <w:doNotDemarcateInvalidXml/>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76712"/>
    <w:rsid w:val="0001357D"/>
    <w:rsid w:val="0007694A"/>
    <w:rsid w:val="000A3785"/>
    <w:rsid w:val="000F3B34"/>
    <w:rsid w:val="00151A4C"/>
    <w:rsid w:val="001A3313"/>
    <w:rsid w:val="001B4D21"/>
    <w:rsid w:val="0023680C"/>
    <w:rsid w:val="00275CF3"/>
    <w:rsid w:val="002B539F"/>
    <w:rsid w:val="002C5E25"/>
    <w:rsid w:val="002D2E6F"/>
    <w:rsid w:val="002D6C00"/>
    <w:rsid w:val="003129C4"/>
    <w:rsid w:val="003A7A1E"/>
    <w:rsid w:val="003C0E22"/>
    <w:rsid w:val="004032F7"/>
    <w:rsid w:val="004254EB"/>
    <w:rsid w:val="00503D50"/>
    <w:rsid w:val="00521B90"/>
    <w:rsid w:val="0063315C"/>
    <w:rsid w:val="00671493"/>
    <w:rsid w:val="006B2BD0"/>
    <w:rsid w:val="006D6449"/>
    <w:rsid w:val="006D6EA3"/>
    <w:rsid w:val="007043DB"/>
    <w:rsid w:val="00750F23"/>
    <w:rsid w:val="00776712"/>
    <w:rsid w:val="007C27EC"/>
    <w:rsid w:val="008F4462"/>
    <w:rsid w:val="009C6D8F"/>
    <w:rsid w:val="00A0285D"/>
    <w:rsid w:val="00A12716"/>
    <w:rsid w:val="00A3485A"/>
    <w:rsid w:val="00AE343E"/>
    <w:rsid w:val="00AF4444"/>
    <w:rsid w:val="00B01B9E"/>
    <w:rsid w:val="00BB0960"/>
    <w:rsid w:val="00BE06BC"/>
    <w:rsid w:val="00C54763"/>
    <w:rsid w:val="00C711BA"/>
    <w:rsid w:val="00CA1519"/>
    <w:rsid w:val="00D032B5"/>
    <w:rsid w:val="00D16A4E"/>
    <w:rsid w:val="00DA094B"/>
    <w:rsid w:val="00DA1574"/>
    <w:rsid w:val="00DF10B6"/>
    <w:rsid w:val="00E234F0"/>
    <w:rsid w:val="00E563E9"/>
    <w:rsid w:val="00EE48FD"/>
    <w:rsid w:val="00EF6DCF"/>
  </w:rsids>
  <m:mathPr>
    <m:mathFont m:val="Cambria Math"/>
    <m:brkBin m:val="before"/>
    <m:brkBinSub m:val="--"/>
    <m:smallFrac m:val="off"/>
    <m:dispDef/>
    <m:lMargin m:val="0"/>
    <m:rMargin m:val="0"/>
    <m:defJc m:val="centerGroup"/>
    <m:wrapIndent m:val="1440"/>
    <m:intLim m:val="subSup"/>
    <m:naryLim m:val="undOvr"/>
  </m:mathPr>
  <w:uiCompat97To2003/>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Verdana" w:hAnsi="Verdana" w:cs="Verdana"/>
        <w:sz w:val="22"/>
        <w:szCs w:val="22"/>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nhideWhenUsed="0"/>
    <w:lsdException w:name="Subtitle" w:semiHidden="0" w:unhideWhenUsed="0" w:qFormat="1"/>
    <w:lsdException w:name="Strong" w:semiHidden="0" w:uiPriority="22" w:unhideWhenUsed="0" w:qFormat="1"/>
    <w:lsdException w:name="Emphasis" w:semiHidden="0" w:uiPriority="20" w:unhideWhenUsed="0" w:qFormat="1"/>
    <w:lsdException w:name="HTML Preformatted"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7EC"/>
    <w:pPr>
      <w:contextualSpacing/>
    </w:pPr>
    <w:rPr>
      <w:color w:val="000000"/>
      <w:sz w:val="24"/>
      <w:szCs w:val="24"/>
    </w:rPr>
  </w:style>
  <w:style w:type="paragraph" w:styleId="Heading1">
    <w:name w:val="heading 1"/>
    <w:basedOn w:val="normal0"/>
    <w:next w:val="normal0"/>
    <w:link w:val="Heading1Char"/>
    <w:uiPriority w:val="99"/>
    <w:qFormat/>
    <w:rsid w:val="00776712"/>
    <w:pPr>
      <w:keepNext/>
      <w:spacing w:before="240" w:after="60"/>
      <w:outlineLvl w:val="0"/>
    </w:pPr>
    <w:rPr>
      <w:rFonts w:ascii="Arial" w:hAnsi="Arial" w:cs="Arial"/>
      <w:b/>
      <w:sz w:val="32"/>
      <w:szCs w:val="32"/>
    </w:rPr>
  </w:style>
  <w:style w:type="paragraph" w:styleId="Heading2">
    <w:name w:val="heading 2"/>
    <w:basedOn w:val="normal0"/>
    <w:next w:val="normal0"/>
    <w:link w:val="Heading2Char"/>
    <w:uiPriority w:val="99"/>
    <w:qFormat/>
    <w:rsid w:val="00776712"/>
    <w:pPr>
      <w:keepNext/>
      <w:spacing w:before="240" w:after="60"/>
      <w:outlineLvl w:val="1"/>
    </w:pPr>
    <w:rPr>
      <w:rFonts w:ascii="Arial" w:hAnsi="Arial" w:cs="Arial"/>
      <w:b/>
      <w:i/>
      <w:sz w:val="28"/>
      <w:szCs w:val="28"/>
    </w:rPr>
  </w:style>
  <w:style w:type="paragraph" w:styleId="Heading3">
    <w:name w:val="heading 3"/>
    <w:basedOn w:val="normal0"/>
    <w:next w:val="normal0"/>
    <w:link w:val="Heading3Char"/>
    <w:uiPriority w:val="99"/>
    <w:qFormat/>
    <w:rsid w:val="00776712"/>
    <w:pPr>
      <w:keepNext/>
      <w:spacing w:before="240" w:after="60"/>
      <w:outlineLvl w:val="2"/>
    </w:pPr>
    <w:rPr>
      <w:rFonts w:ascii="Arial" w:hAnsi="Arial" w:cs="Arial"/>
      <w:b/>
      <w:sz w:val="26"/>
      <w:szCs w:val="26"/>
    </w:rPr>
  </w:style>
  <w:style w:type="paragraph" w:styleId="Heading4">
    <w:name w:val="heading 4"/>
    <w:basedOn w:val="normal0"/>
    <w:next w:val="normal0"/>
    <w:link w:val="Heading4Char"/>
    <w:uiPriority w:val="99"/>
    <w:qFormat/>
    <w:rsid w:val="00776712"/>
    <w:pPr>
      <w:keepNext/>
      <w:spacing w:before="240" w:after="60"/>
      <w:outlineLvl w:val="3"/>
    </w:pPr>
    <w:rPr>
      <w:b/>
      <w:sz w:val="28"/>
      <w:szCs w:val="28"/>
    </w:rPr>
  </w:style>
  <w:style w:type="paragraph" w:styleId="Heading5">
    <w:name w:val="heading 5"/>
    <w:basedOn w:val="normal0"/>
    <w:next w:val="normal0"/>
    <w:link w:val="Heading5Char"/>
    <w:uiPriority w:val="99"/>
    <w:qFormat/>
    <w:rsid w:val="00776712"/>
    <w:pPr>
      <w:spacing w:before="240" w:after="60"/>
      <w:outlineLvl w:val="4"/>
    </w:pPr>
    <w:rPr>
      <w:b/>
      <w:i/>
      <w:sz w:val="26"/>
      <w:szCs w:val="26"/>
    </w:rPr>
  </w:style>
  <w:style w:type="paragraph" w:styleId="Heading6">
    <w:name w:val="heading 6"/>
    <w:basedOn w:val="normal0"/>
    <w:next w:val="normal0"/>
    <w:link w:val="Heading6Char"/>
    <w:uiPriority w:val="99"/>
    <w:qFormat/>
    <w:rsid w:val="00776712"/>
    <w:pPr>
      <w:spacing w:before="240" w:after="60"/>
      <w:outlineLvl w:val="5"/>
    </w:pPr>
    <w:rPr>
      <w:b/>
      <w:sz w:val="22"/>
      <w:szCs w:val="2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E343E"/>
    <w:rPr>
      <w:rFonts w:ascii="Cambria" w:hAnsi="Cambria" w:cs="Times New Roman"/>
      <w:b/>
      <w:bCs/>
      <w:color w:val="000000"/>
      <w:kern w:val="32"/>
      <w:sz w:val="32"/>
      <w:szCs w:val="32"/>
    </w:rPr>
  </w:style>
  <w:style w:type="character" w:customStyle="1" w:styleId="Heading2Char">
    <w:name w:val="Heading 2 Char"/>
    <w:basedOn w:val="DefaultParagraphFont"/>
    <w:link w:val="Heading2"/>
    <w:uiPriority w:val="99"/>
    <w:semiHidden/>
    <w:rsid w:val="00AE343E"/>
    <w:rPr>
      <w:rFonts w:ascii="Cambria" w:hAnsi="Cambria" w:cs="Times New Roman"/>
      <w:b/>
      <w:bCs/>
      <w:i/>
      <w:iCs/>
      <w:color w:val="000000"/>
      <w:sz w:val="28"/>
      <w:szCs w:val="28"/>
    </w:rPr>
  </w:style>
  <w:style w:type="character" w:customStyle="1" w:styleId="Heading3Char">
    <w:name w:val="Heading 3 Char"/>
    <w:basedOn w:val="DefaultParagraphFont"/>
    <w:link w:val="Heading3"/>
    <w:uiPriority w:val="99"/>
    <w:semiHidden/>
    <w:rsid w:val="00AE343E"/>
    <w:rPr>
      <w:rFonts w:ascii="Cambria" w:hAnsi="Cambria" w:cs="Times New Roman"/>
      <w:b/>
      <w:bCs/>
      <w:color w:val="000000"/>
      <w:sz w:val="26"/>
      <w:szCs w:val="26"/>
    </w:rPr>
  </w:style>
  <w:style w:type="character" w:customStyle="1" w:styleId="Heading4Char">
    <w:name w:val="Heading 4 Char"/>
    <w:basedOn w:val="DefaultParagraphFont"/>
    <w:link w:val="Heading4"/>
    <w:uiPriority w:val="99"/>
    <w:semiHidden/>
    <w:rsid w:val="00AE343E"/>
    <w:rPr>
      <w:rFonts w:ascii="Calibri" w:hAnsi="Calibri" w:cs="Times New Roman"/>
      <w:b/>
      <w:bCs/>
      <w:color w:val="000000"/>
      <w:sz w:val="28"/>
      <w:szCs w:val="28"/>
    </w:rPr>
  </w:style>
  <w:style w:type="character" w:customStyle="1" w:styleId="Heading5Char">
    <w:name w:val="Heading 5 Char"/>
    <w:basedOn w:val="DefaultParagraphFont"/>
    <w:link w:val="Heading5"/>
    <w:uiPriority w:val="99"/>
    <w:semiHidden/>
    <w:rsid w:val="00AE343E"/>
    <w:rPr>
      <w:rFonts w:ascii="Calibri" w:hAnsi="Calibri" w:cs="Times New Roman"/>
      <w:b/>
      <w:bCs/>
      <w:i/>
      <w:iCs/>
      <w:color w:val="000000"/>
      <w:sz w:val="26"/>
      <w:szCs w:val="26"/>
    </w:rPr>
  </w:style>
  <w:style w:type="character" w:customStyle="1" w:styleId="Heading6Char">
    <w:name w:val="Heading 6 Char"/>
    <w:basedOn w:val="DefaultParagraphFont"/>
    <w:link w:val="Heading6"/>
    <w:uiPriority w:val="99"/>
    <w:semiHidden/>
    <w:rsid w:val="00AE343E"/>
    <w:rPr>
      <w:rFonts w:ascii="Calibri" w:hAnsi="Calibri" w:cs="Times New Roman"/>
      <w:b/>
      <w:bCs/>
      <w:color w:val="000000"/>
    </w:rPr>
  </w:style>
  <w:style w:type="paragraph" w:customStyle="1" w:styleId="normal0">
    <w:name w:val="normal"/>
    <w:uiPriority w:val="99"/>
    <w:rsid w:val="00776712"/>
    <w:pPr>
      <w:contextualSpacing/>
    </w:pPr>
    <w:rPr>
      <w:color w:val="000000"/>
      <w:sz w:val="24"/>
      <w:szCs w:val="24"/>
    </w:rPr>
  </w:style>
  <w:style w:type="paragraph" w:styleId="Title">
    <w:name w:val="Title"/>
    <w:basedOn w:val="normal0"/>
    <w:next w:val="normal0"/>
    <w:link w:val="TitleChar"/>
    <w:uiPriority w:val="99"/>
    <w:qFormat/>
    <w:rsid w:val="00776712"/>
    <w:pPr>
      <w:spacing w:before="240" w:after="60"/>
      <w:jc w:val="center"/>
    </w:pPr>
    <w:rPr>
      <w:rFonts w:ascii="Arial" w:hAnsi="Arial" w:cs="Arial"/>
      <w:b/>
      <w:sz w:val="32"/>
      <w:szCs w:val="32"/>
    </w:rPr>
  </w:style>
  <w:style w:type="character" w:customStyle="1" w:styleId="TitleChar">
    <w:name w:val="Title Char"/>
    <w:basedOn w:val="DefaultParagraphFont"/>
    <w:link w:val="Title"/>
    <w:uiPriority w:val="99"/>
    <w:rsid w:val="00AE343E"/>
    <w:rPr>
      <w:rFonts w:ascii="Cambria" w:hAnsi="Cambria" w:cs="Times New Roman"/>
      <w:b/>
      <w:bCs/>
      <w:color w:val="000000"/>
      <w:kern w:val="28"/>
      <w:sz w:val="32"/>
      <w:szCs w:val="32"/>
    </w:rPr>
  </w:style>
  <w:style w:type="paragraph" w:styleId="Subtitle">
    <w:name w:val="Subtitle"/>
    <w:basedOn w:val="normal0"/>
    <w:next w:val="normal0"/>
    <w:link w:val="SubtitleChar"/>
    <w:uiPriority w:val="99"/>
    <w:qFormat/>
    <w:rsid w:val="00776712"/>
    <w:pPr>
      <w:spacing w:after="60"/>
      <w:jc w:val="center"/>
    </w:pPr>
    <w:rPr>
      <w:rFonts w:ascii="Arial" w:hAnsi="Arial" w:cs="Arial"/>
    </w:rPr>
  </w:style>
  <w:style w:type="character" w:customStyle="1" w:styleId="SubtitleChar">
    <w:name w:val="Subtitle Char"/>
    <w:basedOn w:val="DefaultParagraphFont"/>
    <w:link w:val="Subtitle"/>
    <w:uiPriority w:val="99"/>
    <w:rsid w:val="00AE343E"/>
    <w:rPr>
      <w:rFonts w:ascii="Cambria" w:hAnsi="Cambria" w:cs="Times New Roman"/>
      <w:color w:val="000000"/>
      <w:sz w:val="24"/>
      <w:szCs w:val="24"/>
    </w:rPr>
  </w:style>
  <w:style w:type="table" w:customStyle="1" w:styleId="Estilo">
    <w:name w:val="Estilo"/>
    <w:uiPriority w:val="99"/>
    <w:rsid w:val="00776712"/>
    <w:rPr>
      <w:sz w:val="20"/>
      <w:szCs w:val="20"/>
    </w:rPr>
    <w:tblPr>
      <w:tblStyleRowBandSize w:val="1"/>
      <w:tblStyleColBandSize w:val="1"/>
      <w:tblInd w:w="0" w:type="dxa"/>
      <w:tblCellMar>
        <w:top w:w="0" w:type="dxa"/>
        <w:left w:w="108" w:type="dxa"/>
        <w:bottom w:w="0" w:type="dxa"/>
        <w:right w:w="108" w:type="dxa"/>
      </w:tblCellMar>
    </w:tblPr>
  </w:style>
  <w:style w:type="paragraph" w:customStyle="1" w:styleId="Default">
    <w:name w:val="Default"/>
    <w:uiPriority w:val="99"/>
    <w:rsid w:val="0001357D"/>
    <w:pPr>
      <w:autoSpaceDE w:val="0"/>
      <w:autoSpaceDN w:val="0"/>
      <w:adjustRightInd w:val="0"/>
    </w:pPr>
    <w:rPr>
      <w:rFonts w:cs="Times New Roman"/>
      <w:color w:val="000000"/>
      <w:sz w:val="24"/>
      <w:szCs w:val="24"/>
      <w:lang w:bidi="hi-IN"/>
    </w:rPr>
  </w:style>
  <w:style w:type="paragraph" w:styleId="HTMLPreformatted">
    <w:name w:val="HTML Preformatted"/>
    <w:basedOn w:val="Normal"/>
    <w:link w:val="HTMLPreformattedChar"/>
    <w:uiPriority w:val="99"/>
    <w:rsid w:val="0001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Pr>
      <w:rFonts w:ascii="Courier New" w:hAnsi="Courier New" w:cs="Courier New"/>
      <w:color w:val="auto"/>
      <w:sz w:val="20"/>
      <w:szCs w:val="20"/>
      <w:lang w:bidi="hi-IN"/>
    </w:rPr>
  </w:style>
  <w:style w:type="character" w:customStyle="1" w:styleId="HTMLPreformattedChar">
    <w:name w:val="HTML Preformatted Char"/>
    <w:basedOn w:val="DefaultParagraphFont"/>
    <w:link w:val="HTMLPreformatted"/>
    <w:uiPriority w:val="99"/>
    <w:semiHidden/>
    <w:rsid w:val="00503D50"/>
    <w:rPr>
      <w:rFonts w:ascii="Courier New" w:hAnsi="Courier New" w:cs="Courier New"/>
      <w:color w:val="000000"/>
      <w:sz w:val="20"/>
      <w:szCs w:val="20"/>
    </w:rPr>
  </w:style>
  <w:style w:type="character" w:customStyle="1" w:styleId="gcwxi2kcpjbacekeyword">
    <w:name w:val="gcwxi2kcpjb ace_keyword"/>
    <w:basedOn w:val="DefaultParagraphFont"/>
    <w:uiPriority w:val="99"/>
    <w:rsid w:val="0001357D"/>
    <w:rPr>
      <w:rFonts w:cs="Times New Roman"/>
    </w:rPr>
  </w:style>
  <w:style w:type="character" w:customStyle="1" w:styleId="gcwxi2kcpkbacekeyword">
    <w:name w:val="gcwxi2kcpkb ace_keyword"/>
    <w:basedOn w:val="DefaultParagraphFont"/>
    <w:uiPriority w:val="99"/>
    <w:rsid w:val="0001357D"/>
    <w:rPr>
      <w:rFonts w:cs="Times New Roman"/>
    </w:rPr>
  </w:style>
</w:styles>
</file>

<file path=word/webSettings.xml><?xml version="1.0" encoding="utf-8"?>
<w:webSettings xmlns:r="http://schemas.openxmlformats.org/officeDocument/2006/relationships" xmlns:w="http://schemas.openxmlformats.org/wordprocessingml/2006/main">
  <w:divs>
    <w:div w:id="1676568081">
      <w:marLeft w:val="0"/>
      <w:marRight w:val="0"/>
      <w:marTop w:val="0"/>
      <w:marBottom w:val="0"/>
      <w:divBdr>
        <w:top w:val="none" w:sz="0" w:space="0" w:color="auto"/>
        <w:left w:val="none" w:sz="0" w:space="0" w:color="auto"/>
        <w:bottom w:val="none" w:sz="0" w:space="0" w:color="auto"/>
        <w:right w:val="none" w:sz="0" w:space="0" w:color="auto"/>
      </w:divBdr>
    </w:div>
    <w:div w:id="1676568082">
      <w:marLeft w:val="0"/>
      <w:marRight w:val="0"/>
      <w:marTop w:val="0"/>
      <w:marBottom w:val="0"/>
      <w:divBdr>
        <w:top w:val="none" w:sz="0" w:space="0" w:color="auto"/>
        <w:left w:val="none" w:sz="0" w:space="0" w:color="auto"/>
        <w:bottom w:val="none" w:sz="0" w:space="0" w:color="auto"/>
        <w:right w:val="none" w:sz="0" w:space="0" w:color="auto"/>
      </w:divBdr>
    </w:div>
    <w:div w:id="167656808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87</TotalTime>
  <Pages>13</Pages>
  <Words>3557</Words>
  <Characters>19209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FEDERAL DO RIO DE JANEIRO</dc:title>
  <dc:subject/>
  <dc:creator>leonardoPires</dc:creator>
  <cp:keywords/>
  <dc:description/>
  <cp:lastModifiedBy>leonardoPires</cp:lastModifiedBy>
  <cp:revision>23</cp:revision>
  <dcterms:created xsi:type="dcterms:W3CDTF">2016-08-02T03:47:00Z</dcterms:created>
  <dcterms:modified xsi:type="dcterms:W3CDTF">2016-09-14T02:35:00Z</dcterms:modified>
</cp:coreProperties>
</file>